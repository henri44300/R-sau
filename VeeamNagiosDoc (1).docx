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91F" w:rsidRDefault="002A291F">
      <w:pPr>
        <w:rPr>
          <w:b/>
          <w:i/>
          <w:iCs/>
          <w:smallCaps/>
          <w:color w:val="323232" w:themeColor="text2"/>
          <w:spacing w:val="5"/>
          <w:sz w:val="24"/>
          <w:szCs w:val="24"/>
        </w:rPr>
      </w:pPr>
    </w:p>
    <w:sdt>
      <w:sdtPr>
        <w:rPr>
          <w:b/>
          <w:i/>
          <w:iCs/>
          <w:smallCaps/>
          <w:color w:val="323232" w:themeColor="text2"/>
          <w:spacing w:val="5"/>
          <w:sz w:val="24"/>
          <w:szCs w:val="24"/>
        </w:rPr>
        <w:id w:val="-689369987"/>
        <w:docPartObj>
          <w:docPartGallery w:val="Cover Pages"/>
          <w:docPartUnique/>
        </w:docPartObj>
      </w:sdtPr>
      <w:sdtEndPr>
        <w:rPr>
          <w:b w:val="0"/>
        </w:rPr>
      </w:sdtEndPr>
      <w:sdtContent>
        <w:p w:rsidR="00373E5C" w:rsidRDefault="00373E5C">
          <w:pPr>
            <w:rPr>
              <w:b/>
              <w:i/>
              <w:iCs/>
              <w:smallCaps/>
              <w:color w:val="323232" w:themeColor="text2"/>
              <w:spacing w:val="5"/>
              <w:sz w:val="24"/>
              <w:szCs w:val="24"/>
            </w:rPr>
          </w:pPr>
        </w:p>
        <w:p w:rsidR="00373E5C" w:rsidRDefault="00373E5C">
          <w:pPr>
            <w:rPr>
              <w:iCs/>
              <w:color w:val="323232" w:themeColor="text2"/>
              <w:spacing w:val="5"/>
              <w:sz w:val="24"/>
              <w:szCs w:val="24"/>
            </w:rPr>
          </w:pPr>
        </w:p>
        <w:p w:rsidR="00373E5C" w:rsidRDefault="00373E5C">
          <w:pPr>
            <w:rPr>
              <w:iCs/>
              <w:color w:val="323232" w:themeColor="text2"/>
              <w:spacing w:val="5"/>
              <w:sz w:val="24"/>
              <w:szCs w:val="24"/>
            </w:rPr>
          </w:pPr>
        </w:p>
        <w:p w:rsidR="00373E5C" w:rsidRDefault="00373E5C">
          <w:pPr>
            <w:rPr>
              <w:iCs/>
              <w:color w:val="323232" w:themeColor="text2"/>
              <w:spacing w:val="5"/>
              <w:sz w:val="24"/>
              <w:szCs w:val="24"/>
            </w:rPr>
          </w:pPr>
        </w:p>
        <w:p w:rsidR="00373E5C" w:rsidRDefault="00373E5C">
          <w:pPr>
            <w:rPr>
              <w:iCs/>
              <w:color w:val="323232" w:themeColor="text2"/>
              <w:spacing w:val="5"/>
              <w:sz w:val="24"/>
              <w:szCs w:val="24"/>
            </w:rPr>
          </w:pPr>
        </w:p>
        <w:p w:rsidR="00373E5C" w:rsidRDefault="00373E5C">
          <w:pPr>
            <w:rPr>
              <w:iCs/>
              <w:color w:val="323232" w:themeColor="text2"/>
              <w:spacing w:val="5"/>
              <w:sz w:val="24"/>
              <w:szCs w:val="24"/>
            </w:rPr>
          </w:pPr>
        </w:p>
        <w:p w:rsidR="00373E5C" w:rsidRDefault="00373E5C">
          <w:pPr>
            <w:rPr>
              <w:iCs/>
              <w:color w:val="323232" w:themeColor="text2"/>
              <w:spacing w:val="5"/>
              <w:sz w:val="24"/>
              <w:szCs w:val="24"/>
            </w:rPr>
          </w:pPr>
        </w:p>
        <w:p w:rsidR="00373E5C" w:rsidRDefault="00373E5C">
          <w:pPr>
            <w:rPr>
              <w:iCs/>
              <w:color w:val="323232" w:themeColor="text2"/>
              <w:spacing w:val="5"/>
              <w:sz w:val="24"/>
              <w:szCs w:val="24"/>
            </w:rPr>
          </w:pPr>
        </w:p>
        <w:p w:rsidR="00373E5C" w:rsidRDefault="00373E5C">
          <w:pPr>
            <w:rPr>
              <w:iCs/>
              <w:color w:val="323232" w:themeColor="text2"/>
              <w:spacing w:val="5"/>
              <w:sz w:val="24"/>
              <w:szCs w:val="24"/>
            </w:rPr>
          </w:pPr>
        </w:p>
        <w:p w:rsidR="00373E5C" w:rsidRDefault="00373E5C">
          <w:pPr>
            <w:rPr>
              <w:iCs/>
              <w:color w:val="323232" w:themeColor="text2"/>
              <w:spacing w:val="5"/>
              <w:sz w:val="24"/>
              <w:szCs w:val="24"/>
            </w:rPr>
          </w:pPr>
        </w:p>
        <w:p w:rsidR="00373E5C" w:rsidRDefault="00373E5C">
          <w:pPr>
            <w:rPr>
              <w:iCs/>
              <w:color w:val="323232" w:themeColor="text2"/>
              <w:spacing w:val="5"/>
              <w:sz w:val="24"/>
              <w:szCs w:val="24"/>
            </w:rPr>
          </w:pPr>
        </w:p>
        <w:p w:rsidR="00373E5C" w:rsidRDefault="00373E5C">
          <w:pPr>
            <w:rPr>
              <w:iCs/>
              <w:color w:val="323232" w:themeColor="text2"/>
              <w:spacing w:val="5"/>
              <w:sz w:val="24"/>
              <w:szCs w:val="24"/>
            </w:rPr>
          </w:pPr>
        </w:p>
        <w:p w:rsidR="00373E5C" w:rsidRDefault="00373E5C">
          <w:pPr>
            <w:rPr>
              <w:iCs/>
              <w:color w:val="323232" w:themeColor="text2"/>
              <w:spacing w:val="5"/>
              <w:sz w:val="24"/>
              <w:szCs w:val="24"/>
            </w:rPr>
          </w:pPr>
        </w:p>
        <w:p w:rsidR="00373E5C" w:rsidRDefault="00373E5C">
          <w:pPr>
            <w:rPr>
              <w:iCs/>
              <w:color w:val="323232" w:themeColor="text2"/>
              <w:spacing w:val="5"/>
              <w:sz w:val="24"/>
              <w:szCs w:val="24"/>
            </w:rPr>
          </w:pPr>
        </w:p>
        <w:p w:rsidR="00373E5C" w:rsidRDefault="00373E5C">
          <w:pPr>
            <w:rPr>
              <w:iCs/>
              <w:color w:val="323232" w:themeColor="text2"/>
              <w:spacing w:val="5"/>
              <w:sz w:val="24"/>
              <w:szCs w:val="24"/>
            </w:rPr>
          </w:pPr>
        </w:p>
        <w:p w:rsidR="00373E5C" w:rsidRDefault="00373E5C">
          <w:pPr>
            <w:rPr>
              <w:iCs/>
              <w:color w:val="323232" w:themeColor="text2"/>
              <w:spacing w:val="5"/>
              <w:sz w:val="24"/>
              <w:szCs w:val="24"/>
            </w:rPr>
          </w:pPr>
        </w:p>
        <w:p w:rsidR="00373E5C" w:rsidRDefault="00373E5C">
          <w:pPr>
            <w:rPr>
              <w:iCs/>
              <w:color w:val="323232" w:themeColor="text2"/>
              <w:spacing w:val="5"/>
              <w:sz w:val="24"/>
              <w:szCs w:val="24"/>
            </w:rPr>
          </w:pPr>
        </w:p>
        <w:p w:rsidR="00373E5C" w:rsidRDefault="00373E5C">
          <w:pPr>
            <w:rPr>
              <w:iCs/>
              <w:color w:val="323232" w:themeColor="text2"/>
              <w:spacing w:val="5"/>
              <w:sz w:val="24"/>
              <w:szCs w:val="24"/>
            </w:rPr>
          </w:pPr>
        </w:p>
        <w:p w:rsidR="00373E5C" w:rsidRDefault="00373E5C">
          <w:pPr>
            <w:rPr>
              <w:iCs/>
              <w:color w:val="323232" w:themeColor="text2"/>
              <w:spacing w:val="5"/>
              <w:sz w:val="24"/>
              <w:szCs w:val="24"/>
            </w:rPr>
          </w:pPr>
        </w:p>
        <w:p w:rsidR="00373E5C" w:rsidRDefault="00373E5C">
          <w:pPr>
            <w:rPr>
              <w:iCs/>
              <w:color w:val="323232" w:themeColor="text2"/>
              <w:spacing w:val="5"/>
              <w:sz w:val="24"/>
              <w:szCs w:val="24"/>
            </w:rPr>
          </w:pPr>
        </w:p>
        <w:p w:rsidR="00373E5C" w:rsidRDefault="00373E5C">
          <w:pPr>
            <w:rPr>
              <w:iCs/>
              <w:color w:val="323232" w:themeColor="text2"/>
              <w:spacing w:val="5"/>
              <w:sz w:val="24"/>
              <w:szCs w:val="24"/>
            </w:rPr>
          </w:pPr>
        </w:p>
        <w:p w:rsidR="00373E5C" w:rsidRDefault="00373E5C">
          <w:pPr>
            <w:rPr>
              <w:iCs/>
              <w:color w:val="323232" w:themeColor="text2"/>
              <w:spacing w:val="5"/>
              <w:sz w:val="24"/>
              <w:szCs w:val="24"/>
            </w:rPr>
          </w:pPr>
        </w:p>
        <w:p w:rsidR="00373E5C" w:rsidRDefault="00373E5C">
          <w:pPr>
            <w:rPr>
              <w:iCs/>
              <w:color w:val="323232" w:themeColor="text2"/>
              <w:spacing w:val="5"/>
              <w:sz w:val="24"/>
              <w:szCs w:val="24"/>
            </w:rPr>
          </w:pPr>
        </w:p>
        <w:p w:rsidR="00373E5C" w:rsidRDefault="00373E5C">
          <w:pPr>
            <w:rPr>
              <w:iCs/>
              <w:color w:val="323232" w:themeColor="text2"/>
              <w:spacing w:val="5"/>
              <w:sz w:val="24"/>
              <w:szCs w:val="24"/>
            </w:rPr>
          </w:pPr>
        </w:p>
        <w:p w:rsidR="003A2235" w:rsidRPr="00C84ED4" w:rsidRDefault="002B558A">
          <w:pPr>
            <w:rPr>
              <w:iCs/>
              <w:color w:val="323232" w:themeColor="text2"/>
              <w:spacing w:val="5"/>
              <w:sz w:val="24"/>
              <w:szCs w:val="24"/>
            </w:rPr>
          </w:pPr>
          <w:r w:rsidRPr="00C84ED4">
            <w:rPr>
              <w:iCs/>
              <w:noProof/>
              <w:color w:val="323232" w:themeColor="text2"/>
              <w:spacing w:val="5"/>
              <w:sz w:val="24"/>
              <w:szCs w:val="24"/>
            </w:rPr>
            <mc:AlternateContent>
              <mc:Choice Requires="wpg">
                <w:drawing>
                  <wp:anchor distT="0" distB="0" distL="114300" distR="114300" simplePos="0" relativeHeight="251656704"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3C1C5FE0" id="Groupe 1" o:spid="_x0000_s1026" style="position:absolute;margin-left:0;margin-top:0;width:139.7pt;height:842.4pt;z-index:251656704;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07f09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07f09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07f09 [3204]" strokecolor="#f07f09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07f09 [3204]" strokecolor="#f07f09 [3204]" strokeweight="3pt">
                      <v:stroke linestyle="thinThin"/>
                      <v:shadow color="#1f2f3f" opacity=".5" offset=",3pt"/>
                    </v:oval>
                    <w10:wrap anchorx="page" anchory="page"/>
                  </v:group>
                </w:pict>
              </mc:Fallback>
            </mc:AlternateContent>
          </w:r>
          <w:r w:rsidRPr="00C84ED4">
            <w:rPr>
              <w:iCs/>
              <w:noProof/>
              <w:color w:val="323232" w:themeColor="text2"/>
              <w:spacing w:val="5"/>
              <w:sz w:val="24"/>
              <w:szCs w:val="24"/>
            </w:rPr>
            <mc:AlternateContent>
              <mc:Choice Requires="wps">
                <w:drawing>
                  <wp:anchor distT="0" distB="0" distL="114300" distR="114300" simplePos="0" relativeHeight="251653632"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2B0" w:rsidRDefault="002173F9">
                                <w:pPr>
                                  <w:rPr>
                                    <w:rFonts w:asciiTheme="majorHAnsi" w:eastAsiaTheme="majorEastAsia" w:hAnsiTheme="majorHAnsi" w:cstheme="majorBidi"/>
                                    <w:smallCaps/>
                                    <w:color w:val="4F141B" w:themeColor="accent2" w:themeShade="80"/>
                                    <w:spacing w:val="20"/>
                                    <w:sz w:val="56"/>
                                    <w:szCs w:val="56"/>
                                  </w:rPr>
                                </w:pPr>
                                <w:sdt>
                                  <w:sdtPr>
                                    <w:rPr>
                                      <w:rFonts w:asciiTheme="majorHAnsi" w:eastAsiaTheme="majorEastAsia" w:hAnsiTheme="majorHAnsi" w:cstheme="majorBidi"/>
                                      <w:smallCaps/>
                                      <w:color w:val="4F141B" w:themeColor="accent2" w:themeShade="80"/>
                                      <w:spacing w:val="20"/>
                                      <w:sz w:val="56"/>
                                      <w:szCs w:val="56"/>
                                    </w:rPr>
                                    <w:alias w:val="Titre"/>
                                    <w:id w:val="83737007"/>
                                    <w:placeholder>
                                      <w:docPart w:val="BF45B5FADB1C4CD9BC978A0B8022D690"/>
                                    </w:placeholder>
                                    <w:dataBinding w:prefixMappings="xmlns:ns0='http://schemas.openxmlformats.org/package/2006/metadata/core-properties' xmlns:ns1='http://purl.org/dc/elements/1.1/'" w:xpath="/ns0:coreProperties[1]/ns1:title[1]" w:storeItemID="{6C3C8BC8-F283-45AE-878A-BAB7291924A1}"/>
                                    <w:text/>
                                  </w:sdtPr>
                                  <w:sdtEndPr/>
                                  <w:sdtContent>
                                    <w:r w:rsidR="00B232B0">
                                      <w:rPr>
                                        <w:rFonts w:asciiTheme="majorHAnsi" w:eastAsiaTheme="majorEastAsia" w:hAnsiTheme="majorHAnsi" w:cstheme="majorBidi"/>
                                        <w:smallCaps/>
                                        <w:color w:val="4F141B" w:themeColor="accent2" w:themeShade="80"/>
                                        <w:spacing w:val="20"/>
                                        <w:sz w:val="56"/>
                                        <w:szCs w:val="56"/>
                                      </w:rPr>
                                      <w:t>[Veeam, configuration host et serveur]</w:t>
                                    </w:r>
                                  </w:sdtContent>
                                </w:sdt>
                              </w:p>
                              <w:p w:rsidR="00B232B0" w:rsidRDefault="002173F9">
                                <w:pPr>
                                  <w:rPr>
                                    <w:i/>
                                    <w:iCs/>
                                    <w:color w:val="4F141B" w:themeColor="accent2" w:themeShade="80"/>
                                    <w:sz w:val="28"/>
                                    <w:szCs w:val="28"/>
                                  </w:rPr>
                                </w:pPr>
                                <w:sdt>
                                  <w:sdtPr>
                                    <w:rPr>
                                      <w:i/>
                                      <w:iCs/>
                                      <w:color w:val="4F141B" w:themeColor="accent2" w:themeShade="80"/>
                                      <w:sz w:val="28"/>
                                      <w:szCs w:val="28"/>
                                    </w:rPr>
                                    <w:alias w:val="Sous-titre"/>
                                    <w:id w:val="83737009"/>
                                    <w:placeholder>
                                      <w:docPart w:val="D35EA906F1FB41E59FC07BD6E8AEED38"/>
                                    </w:placeholder>
                                    <w:dataBinding w:prefixMappings="xmlns:ns0='http://schemas.openxmlformats.org/package/2006/metadata/core-properties' xmlns:ns1='http://purl.org/dc/elements/1.1/'" w:xpath="/ns0:coreProperties[1]/ns1:subject[1]" w:storeItemID="{6C3C8BC8-F283-45AE-878A-BAB7291924A1}"/>
                                    <w:text/>
                                  </w:sdtPr>
                                  <w:sdtEndPr/>
                                  <w:sdtContent>
                                    <w:r w:rsidR="00B232B0">
                                      <w:rPr>
                                        <w:i/>
                                        <w:iCs/>
                                        <w:color w:val="4F141B" w:themeColor="accent2" w:themeShade="80"/>
                                        <w:sz w:val="28"/>
                                        <w:szCs w:val="28"/>
                                      </w:rPr>
                                      <w:t>[Ecrit par Henri PICHON]</w:t>
                                    </w:r>
                                  </w:sdtContent>
                                </w:sdt>
                              </w:p>
                              <w:p w:rsidR="00B232B0" w:rsidRDefault="00B232B0">
                                <w:pPr>
                                  <w:rPr>
                                    <w:i/>
                                    <w:iCs/>
                                    <w:color w:val="4F141B" w:themeColor="accent2" w:themeShade="80"/>
                                    <w:sz w:val="28"/>
                                    <w:szCs w:val="28"/>
                                  </w:rPr>
                                </w:pPr>
                              </w:p>
                              <w:p w:rsidR="00B232B0" w:rsidRPr="00692897" w:rsidRDefault="002173F9">
                                <w:pPr>
                                  <w:rPr>
                                    <w:sz w:val="28"/>
                                    <w:szCs w:val="28"/>
                                  </w:rPr>
                                </w:pPr>
                                <w:sdt>
                                  <w:sdtPr>
                                    <w:rPr>
                                      <w:sz w:val="28"/>
                                      <w:szCs w:val="28"/>
                                    </w:rPr>
                                    <w:alias w:val="Résumé"/>
                                    <w:id w:val="83737011"/>
                                    <w:placeholder>
                                      <w:docPart w:val="73D6B1655D0E4785AFF6A10004839866"/>
                                    </w:placeholder>
                                    <w:dataBinding w:prefixMappings="xmlns:ns0='http://schemas.microsoft.com/office/2006/coverPageProps'" w:xpath="/ns0:CoverPageProperties[1]/ns0:Abstract[1]" w:storeItemID="{55AF091B-3C7A-41E3-B477-F2FDAA23CFDA}"/>
                                    <w:text/>
                                  </w:sdtPr>
                                  <w:sdtEndPr/>
                                  <w:sdtContent>
                                    <w:r w:rsidR="00B232B0" w:rsidRPr="00692897">
                                      <w:rPr>
                                        <w:sz w:val="28"/>
                                        <w:szCs w:val="28"/>
                                      </w:rPr>
                                      <w:t>Ce document contient des informations ainsi qu’un exemple, qui vous permettront de réaliser votre propre configuration de service de backup. Vous pourrez alors remonter les différents statuts de vos planifications et avoir une visibilité en temps réel.</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53632;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B232B0" w:rsidRDefault="00B232B0">
                          <w:pPr>
                            <w:rPr>
                              <w:rFonts w:asciiTheme="majorHAnsi" w:eastAsiaTheme="majorEastAsia" w:hAnsiTheme="majorHAnsi" w:cstheme="majorBidi"/>
                              <w:smallCaps/>
                              <w:color w:val="4F141B" w:themeColor="accent2" w:themeShade="80"/>
                              <w:spacing w:val="20"/>
                              <w:sz w:val="56"/>
                              <w:szCs w:val="56"/>
                            </w:rPr>
                          </w:pPr>
                          <w:sdt>
                            <w:sdtPr>
                              <w:rPr>
                                <w:rFonts w:asciiTheme="majorHAnsi" w:eastAsiaTheme="majorEastAsia" w:hAnsiTheme="majorHAnsi" w:cstheme="majorBidi"/>
                                <w:smallCaps/>
                                <w:color w:val="4F141B" w:themeColor="accent2" w:themeShade="80"/>
                                <w:spacing w:val="20"/>
                                <w:sz w:val="56"/>
                                <w:szCs w:val="56"/>
                              </w:rPr>
                              <w:alias w:val="Titre"/>
                              <w:id w:val="83737007"/>
                              <w:placeholder>
                                <w:docPart w:val="BF45B5FADB1C4CD9BC978A0B8022D690"/>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mallCaps/>
                                  <w:color w:val="4F141B" w:themeColor="accent2" w:themeShade="80"/>
                                  <w:spacing w:val="20"/>
                                  <w:sz w:val="56"/>
                                  <w:szCs w:val="56"/>
                                </w:rPr>
                                <w:t>[Veeam, configuration host et serveur]</w:t>
                              </w:r>
                            </w:sdtContent>
                          </w:sdt>
                        </w:p>
                        <w:p w:rsidR="00B232B0" w:rsidRDefault="00B232B0">
                          <w:pPr>
                            <w:rPr>
                              <w:i/>
                              <w:iCs/>
                              <w:color w:val="4F141B" w:themeColor="accent2" w:themeShade="80"/>
                              <w:sz w:val="28"/>
                              <w:szCs w:val="28"/>
                            </w:rPr>
                          </w:pPr>
                          <w:sdt>
                            <w:sdtPr>
                              <w:rPr>
                                <w:i/>
                                <w:iCs/>
                                <w:color w:val="4F141B" w:themeColor="accent2" w:themeShade="80"/>
                                <w:sz w:val="28"/>
                                <w:szCs w:val="28"/>
                              </w:rPr>
                              <w:alias w:val="Sous-titre"/>
                              <w:id w:val="83737009"/>
                              <w:placeholder>
                                <w:docPart w:val="D35EA906F1FB41E59FC07BD6E8AEED38"/>
                              </w:placeholder>
                              <w:dataBinding w:prefixMappings="xmlns:ns0='http://schemas.openxmlformats.org/package/2006/metadata/core-properties' xmlns:ns1='http://purl.org/dc/elements/1.1/'" w:xpath="/ns0:coreProperties[1]/ns1:subject[1]" w:storeItemID="{6C3C8BC8-F283-45AE-878A-BAB7291924A1}"/>
                              <w:text/>
                            </w:sdtPr>
                            <w:sdtContent>
                              <w:r>
                                <w:rPr>
                                  <w:i/>
                                  <w:iCs/>
                                  <w:color w:val="4F141B" w:themeColor="accent2" w:themeShade="80"/>
                                  <w:sz w:val="28"/>
                                  <w:szCs w:val="28"/>
                                </w:rPr>
                                <w:t>[Ecrit par Henri PICHON]</w:t>
                              </w:r>
                            </w:sdtContent>
                          </w:sdt>
                        </w:p>
                        <w:p w:rsidR="00B232B0" w:rsidRDefault="00B232B0">
                          <w:pPr>
                            <w:rPr>
                              <w:i/>
                              <w:iCs/>
                              <w:color w:val="4F141B" w:themeColor="accent2" w:themeShade="80"/>
                              <w:sz w:val="28"/>
                              <w:szCs w:val="28"/>
                            </w:rPr>
                          </w:pPr>
                        </w:p>
                        <w:p w:rsidR="00B232B0" w:rsidRPr="00692897" w:rsidRDefault="00B232B0">
                          <w:pPr>
                            <w:rPr>
                              <w:sz w:val="28"/>
                              <w:szCs w:val="28"/>
                            </w:rPr>
                          </w:pPr>
                          <w:sdt>
                            <w:sdtPr>
                              <w:rPr>
                                <w:sz w:val="28"/>
                                <w:szCs w:val="28"/>
                              </w:rPr>
                              <w:alias w:val="Résumé"/>
                              <w:id w:val="83737011"/>
                              <w:placeholder>
                                <w:docPart w:val="73D6B1655D0E4785AFF6A10004839866"/>
                              </w:placeholder>
                              <w:dataBinding w:prefixMappings="xmlns:ns0='http://schemas.microsoft.com/office/2006/coverPageProps'" w:xpath="/ns0:CoverPageProperties[1]/ns0:Abstract[1]" w:storeItemID="{55AF091B-3C7A-41E3-B477-F2FDAA23CFDA}"/>
                              <w:text/>
                            </w:sdtPr>
                            <w:sdtContent>
                              <w:r w:rsidRPr="00692897">
                                <w:rPr>
                                  <w:sz w:val="28"/>
                                  <w:szCs w:val="28"/>
                                </w:rPr>
                                <w:t>Ce document contient des informations ainsi qu’un exemple, qui vous permettront de réaliser votre propre configuration de service de backup. Vous pourrez alors remonter les différents statuts de vos planifications et avoir une visibilité en temps réel.</w:t>
                              </w:r>
                            </w:sdtContent>
                          </w:sdt>
                        </w:p>
                      </w:txbxContent>
                    </v:textbox>
                    <w10:wrap anchorx="margin" anchory="page"/>
                  </v:rect>
                </w:pict>
              </mc:Fallback>
            </mc:AlternateContent>
          </w:r>
          <w:r w:rsidRPr="00C84ED4">
            <w:rPr>
              <w:iCs/>
              <w:noProof/>
              <w:color w:val="323232" w:themeColor="text2"/>
              <w:spacing w:val="5"/>
              <w:sz w:val="24"/>
              <w:szCs w:val="24"/>
            </w:rPr>
            <mc:AlternateContent>
              <mc:Choice Requires="wps">
                <w:drawing>
                  <wp:anchor distT="0" distB="0" distL="114300" distR="114300" simplePos="0" relativeHeight="251650560"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32B0" w:rsidRDefault="002173F9">
                                <w:pPr>
                                  <w:spacing w:after="100"/>
                                  <w:rPr>
                                    <w:color w:val="B35E06" w:themeColor="accent1" w:themeShade="BF"/>
                                  </w:rPr>
                                </w:pPr>
                                <w:sdt>
                                  <w:sdtPr>
                                    <w:rPr>
                                      <w:color w:val="B35E06"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8-02-02T00:00:00Z">
                                      <w:dateFormat w:val="dd/MM/yyyy"/>
                                      <w:lid w:val="fr-FR"/>
                                      <w:storeMappedDataAs w:val="dateTime"/>
                                      <w:calendar w:val="gregorian"/>
                                    </w:date>
                                  </w:sdtPr>
                                  <w:sdtEndPr/>
                                  <w:sdtContent>
                                    <w:r w:rsidR="00B232B0">
                                      <w:rPr>
                                        <w:color w:val="B35E06" w:themeColor="accent1" w:themeShade="BF"/>
                                        <w:sz w:val="24"/>
                                        <w:szCs w:val="24"/>
                                      </w:rPr>
                                      <w:t>02/02/2018</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50560;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B232B0" w:rsidRDefault="00B232B0">
                          <w:pPr>
                            <w:spacing w:after="100"/>
                            <w:rPr>
                              <w:color w:val="B35E06" w:themeColor="accent1" w:themeShade="BF"/>
                            </w:rPr>
                          </w:pPr>
                          <w:sdt>
                            <w:sdtPr>
                              <w:rPr>
                                <w:color w:val="B35E06"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8-02-02T00:00:00Z">
                                <w:dateFormat w:val="dd/MM/yyyy"/>
                                <w:lid w:val="fr-FR"/>
                                <w:storeMappedDataAs w:val="dateTime"/>
                                <w:calendar w:val="gregorian"/>
                              </w:date>
                            </w:sdtPr>
                            <w:sdtContent>
                              <w:r>
                                <w:rPr>
                                  <w:color w:val="B35E06" w:themeColor="accent1" w:themeShade="BF"/>
                                  <w:sz w:val="24"/>
                                  <w:szCs w:val="24"/>
                                </w:rPr>
                                <w:t>02/02/2018</w:t>
                              </w:r>
                            </w:sdtContent>
                          </w:sdt>
                        </w:p>
                      </w:txbxContent>
                    </v:textbox>
                    <w10:wrap anchorx="margin" anchory="margin"/>
                  </v:rect>
                </w:pict>
              </mc:Fallback>
            </mc:AlternateContent>
          </w:r>
          <w:r w:rsidRPr="00C84ED4">
            <w:rPr>
              <w:iCs/>
              <w:color w:val="323232" w:themeColor="text2"/>
              <w:spacing w:val="5"/>
              <w:sz w:val="24"/>
              <w:szCs w:val="24"/>
            </w:rPr>
            <w:br w:type="page"/>
          </w:r>
        </w:p>
        <w:p w:rsidR="00373E5C" w:rsidRDefault="00373E5C" w:rsidP="00373E5C">
          <w:pPr>
            <w:rPr>
              <w:iCs/>
              <w:color w:val="4F141B" w:themeColor="accent2" w:themeShade="80"/>
              <w:spacing w:val="5"/>
              <w:sz w:val="56"/>
              <w:szCs w:val="56"/>
            </w:rPr>
          </w:pPr>
        </w:p>
        <w:p w:rsidR="008B0DA0" w:rsidRPr="008B0DA0" w:rsidRDefault="008B0DA0" w:rsidP="00373E5C">
          <w:pPr>
            <w:rPr>
              <w:iCs/>
              <w:color w:val="4F141B" w:themeColor="accent2" w:themeShade="80"/>
              <w:spacing w:val="5"/>
              <w:sz w:val="56"/>
              <w:szCs w:val="56"/>
            </w:rPr>
          </w:pPr>
          <w:r>
            <w:rPr>
              <w:iCs/>
              <w:color w:val="4F141B" w:themeColor="accent2" w:themeShade="80"/>
              <w:spacing w:val="5"/>
              <w:sz w:val="56"/>
              <w:szCs w:val="56"/>
            </w:rPr>
            <w:t>Sommaire</w:t>
          </w:r>
        </w:p>
        <w:p w:rsidR="005E40A7" w:rsidRPr="005E40A7" w:rsidRDefault="005E40A7" w:rsidP="00373E5C">
          <w:pPr>
            <w:rPr>
              <w:iCs/>
              <w:color w:val="323232" w:themeColor="text2"/>
              <w:spacing w:val="5"/>
              <w:sz w:val="56"/>
              <w:szCs w:val="56"/>
            </w:rPr>
          </w:pPr>
        </w:p>
        <w:p w:rsidR="00373E5C" w:rsidRPr="007623CC" w:rsidRDefault="00373E5C" w:rsidP="00373E5C">
          <w:pPr>
            <w:pStyle w:val="Paragraphedeliste"/>
            <w:numPr>
              <w:ilvl w:val="0"/>
              <w:numId w:val="8"/>
            </w:numPr>
            <w:rPr>
              <w:iCs/>
              <w:color w:val="323232" w:themeColor="text2"/>
              <w:spacing w:val="5"/>
              <w:sz w:val="40"/>
              <w:szCs w:val="40"/>
            </w:rPr>
          </w:pPr>
          <w:r w:rsidRPr="007623CC">
            <w:rPr>
              <w:iCs/>
              <w:color w:val="323232" w:themeColor="text2"/>
              <w:spacing w:val="5"/>
              <w:sz w:val="40"/>
              <w:szCs w:val="40"/>
            </w:rPr>
            <w:t>Veeam</w:t>
          </w:r>
        </w:p>
        <w:p w:rsidR="00373E5C" w:rsidRPr="005E40A7" w:rsidRDefault="00373E5C" w:rsidP="00373E5C">
          <w:pPr>
            <w:pStyle w:val="Paragraphedeliste"/>
            <w:numPr>
              <w:ilvl w:val="1"/>
              <w:numId w:val="8"/>
            </w:numPr>
            <w:rPr>
              <w:iCs/>
              <w:color w:val="323232" w:themeColor="text2"/>
              <w:spacing w:val="5"/>
              <w:sz w:val="28"/>
              <w:szCs w:val="28"/>
            </w:rPr>
          </w:pPr>
          <w:r w:rsidRPr="005E40A7">
            <w:rPr>
              <w:iCs/>
              <w:color w:val="323232" w:themeColor="text2"/>
              <w:spacing w:val="5"/>
              <w:sz w:val="28"/>
              <w:szCs w:val="28"/>
            </w:rPr>
            <w:t>Description</w:t>
          </w:r>
        </w:p>
        <w:p w:rsidR="00373E5C" w:rsidRPr="005E40A7" w:rsidRDefault="00373E5C" w:rsidP="00373E5C">
          <w:pPr>
            <w:pStyle w:val="Paragraphedeliste"/>
            <w:numPr>
              <w:ilvl w:val="1"/>
              <w:numId w:val="8"/>
            </w:numPr>
            <w:rPr>
              <w:iCs/>
              <w:color w:val="323232" w:themeColor="text2"/>
              <w:spacing w:val="5"/>
              <w:sz w:val="28"/>
              <w:szCs w:val="28"/>
            </w:rPr>
          </w:pPr>
          <w:r w:rsidRPr="005E40A7">
            <w:rPr>
              <w:iCs/>
              <w:color w:val="323232" w:themeColor="text2"/>
              <w:spacing w:val="5"/>
              <w:sz w:val="28"/>
              <w:szCs w:val="28"/>
            </w:rPr>
            <w:t>Configuration d’un job</w:t>
          </w:r>
        </w:p>
        <w:p w:rsidR="005D4784" w:rsidRPr="005E40A7" w:rsidRDefault="005D4784" w:rsidP="005D4784">
          <w:pPr>
            <w:pStyle w:val="Paragraphedeliste"/>
            <w:numPr>
              <w:ilvl w:val="1"/>
              <w:numId w:val="8"/>
            </w:numPr>
            <w:rPr>
              <w:iCs/>
              <w:color w:val="323232" w:themeColor="text2"/>
              <w:spacing w:val="5"/>
              <w:sz w:val="28"/>
              <w:szCs w:val="28"/>
            </w:rPr>
          </w:pPr>
          <w:r w:rsidRPr="005E40A7">
            <w:rPr>
              <w:iCs/>
              <w:color w:val="323232" w:themeColor="text2"/>
              <w:spacing w:val="5"/>
              <w:sz w:val="28"/>
              <w:szCs w:val="28"/>
            </w:rPr>
            <w:t>Autres possibilités</w:t>
          </w:r>
          <w:r w:rsidRPr="005E40A7">
            <w:rPr>
              <w:iCs/>
              <w:color w:val="323232" w:themeColor="text2"/>
              <w:spacing w:val="5"/>
              <w:sz w:val="28"/>
              <w:szCs w:val="28"/>
            </w:rPr>
            <w:tab/>
          </w:r>
        </w:p>
        <w:p w:rsidR="005E40A7" w:rsidRDefault="005E40A7" w:rsidP="005E40A7">
          <w:pPr>
            <w:pStyle w:val="Paragraphedeliste"/>
            <w:ind w:left="1440"/>
            <w:rPr>
              <w:iCs/>
              <w:color w:val="323232" w:themeColor="text2"/>
              <w:spacing w:val="5"/>
              <w:sz w:val="28"/>
              <w:szCs w:val="28"/>
            </w:rPr>
          </w:pPr>
        </w:p>
        <w:p w:rsidR="005E40A7" w:rsidRPr="005E40A7" w:rsidRDefault="005E40A7" w:rsidP="005E40A7">
          <w:pPr>
            <w:pStyle w:val="Paragraphedeliste"/>
            <w:ind w:left="1440"/>
            <w:rPr>
              <w:iCs/>
              <w:color w:val="323232" w:themeColor="text2"/>
              <w:spacing w:val="5"/>
              <w:sz w:val="28"/>
              <w:szCs w:val="28"/>
            </w:rPr>
          </w:pPr>
        </w:p>
        <w:p w:rsidR="005D4784" w:rsidRPr="008B0DA0" w:rsidRDefault="005D4784" w:rsidP="005D4784">
          <w:pPr>
            <w:pStyle w:val="Paragraphedeliste"/>
            <w:numPr>
              <w:ilvl w:val="0"/>
              <w:numId w:val="8"/>
            </w:numPr>
            <w:rPr>
              <w:iCs/>
              <w:color w:val="323232" w:themeColor="text2"/>
              <w:spacing w:val="5"/>
              <w:sz w:val="40"/>
              <w:szCs w:val="40"/>
            </w:rPr>
          </w:pPr>
          <w:proofErr w:type="spellStart"/>
          <w:r w:rsidRPr="008B0DA0">
            <w:rPr>
              <w:iCs/>
              <w:color w:val="323232" w:themeColor="text2"/>
              <w:spacing w:val="5"/>
              <w:sz w:val="40"/>
              <w:szCs w:val="40"/>
            </w:rPr>
            <w:t>NSClient</w:t>
          </w:r>
          <w:proofErr w:type="spellEnd"/>
        </w:p>
        <w:p w:rsidR="005D4784" w:rsidRPr="005E40A7" w:rsidRDefault="005D4784" w:rsidP="005D4784">
          <w:pPr>
            <w:pStyle w:val="Paragraphedeliste"/>
            <w:numPr>
              <w:ilvl w:val="1"/>
              <w:numId w:val="8"/>
            </w:numPr>
            <w:rPr>
              <w:iCs/>
              <w:color w:val="323232" w:themeColor="text2"/>
              <w:spacing w:val="5"/>
              <w:sz w:val="28"/>
              <w:szCs w:val="28"/>
            </w:rPr>
          </w:pPr>
          <w:r w:rsidRPr="005E40A7">
            <w:rPr>
              <w:iCs/>
              <w:color w:val="323232" w:themeColor="text2"/>
              <w:spacing w:val="5"/>
              <w:sz w:val="28"/>
              <w:szCs w:val="28"/>
            </w:rPr>
            <w:t>Description</w:t>
          </w:r>
        </w:p>
        <w:p w:rsidR="005D4784" w:rsidRPr="005E40A7" w:rsidRDefault="005D4784" w:rsidP="005D4784">
          <w:pPr>
            <w:pStyle w:val="Paragraphedeliste"/>
            <w:numPr>
              <w:ilvl w:val="1"/>
              <w:numId w:val="8"/>
            </w:numPr>
            <w:rPr>
              <w:iCs/>
              <w:color w:val="323232" w:themeColor="text2"/>
              <w:spacing w:val="5"/>
              <w:sz w:val="28"/>
              <w:szCs w:val="28"/>
            </w:rPr>
          </w:pPr>
          <w:r w:rsidRPr="005E40A7">
            <w:rPr>
              <w:iCs/>
              <w:color w:val="323232" w:themeColor="text2"/>
              <w:spacing w:val="5"/>
              <w:sz w:val="28"/>
              <w:szCs w:val="28"/>
            </w:rPr>
            <w:t>Plugins</w:t>
          </w:r>
        </w:p>
        <w:p w:rsidR="005D4784" w:rsidRPr="005E40A7" w:rsidRDefault="005D4784" w:rsidP="005D4784">
          <w:pPr>
            <w:pStyle w:val="Paragraphedeliste"/>
            <w:numPr>
              <w:ilvl w:val="1"/>
              <w:numId w:val="8"/>
            </w:numPr>
            <w:rPr>
              <w:iCs/>
              <w:color w:val="323232" w:themeColor="text2"/>
              <w:spacing w:val="5"/>
              <w:sz w:val="28"/>
              <w:szCs w:val="28"/>
            </w:rPr>
          </w:pPr>
          <w:r w:rsidRPr="005E40A7">
            <w:rPr>
              <w:iCs/>
              <w:color w:val="323232" w:themeColor="text2"/>
              <w:spacing w:val="5"/>
              <w:sz w:val="28"/>
              <w:szCs w:val="28"/>
            </w:rPr>
            <w:t xml:space="preserve">Configuration du </w:t>
          </w:r>
          <w:proofErr w:type="spellStart"/>
          <w:r w:rsidRPr="005E40A7">
            <w:rPr>
              <w:iCs/>
              <w:color w:val="323232" w:themeColor="text2"/>
              <w:spacing w:val="5"/>
              <w:sz w:val="28"/>
              <w:szCs w:val="28"/>
            </w:rPr>
            <w:t>NSClient</w:t>
          </w:r>
          <w:proofErr w:type="spellEnd"/>
        </w:p>
        <w:p w:rsidR="005D4784" w:rsidRPr="005E40A7" w:rsidRDefault="005D4784" w:rsidP="005D4784">
          <w:pPr>
            <w:pStyle w:val="Paragraphedeliste"/>
            <w:numPr>
              <w:ilvl w:val="1"/>
              <w:numId w:val="8"/>
            </w:numPr>
            <w:rPr>
              <w:iCs/>
              <w:color w:val="323232" w:themeColor="text2"/>
              <w:spacing w:val="5"/>
              <w:sz w:val="28"/>
              <w:szCs w:val="28"/>
            </w:rPr>
          </w:pPr>
          <w:r w:rsidRPr="005E40A7">
            <w:rPr>
              <w:iCs/>
              <w:color w:val="323232" w:themeColor="text2"/>
              <w:spacing w:val="5"/>
              <w:sz w:val="28"/>
              <w:szCs w:val="28"/>
            </w:rPr>
            <w:t>Autres Possibilités</w:t>
          </w:r>
        </w:p>
        <w:p w:rsidR="005E40A7" w:rsidRDefault="005E40A7" w:rsidP="005E40A7">
          <w:pPr>
            <w:pStyle w:val="Paragraphedeliste"/>
            <w:ind w:left="1440"/>
            <w:rPr>
              <w:iCs/>
              <w:color w:val="323232" w:themeColor="text2"/>
              <w:spacing w:val="5"/>
              <w:sz w:val="28"/>
              <w:szCs w:val="28"/>
            </w:rPr>
          </w:pPr>
        </w:p>
        <w:p w:rsidR="005E40A7" w:rsidRPr="005E40A7" w:rsidRDefault="005E40A7" w:rsidP="005E40A7">
          <w:pPr>
            <w:pStyle w:val="Paragraphedeliste"/>
            <w:ind w:left="1440"/>
            <w:rPr>
              <w:iCs/>
              <w:color w:val="323232" w:themeColor="text2"/>
              <w:spacing w:val="5"/>
              <w:sz w:val="28"/>
              <w:szCs w:val="28"/>
            </w:rPr>
          </w:pPr>
        </w:p>
        <w:p w:rsidR="005D4784" w:rsidRPr="008B0DA0" w:rsidRDefault="005D4784" w:rsidP="005D4784">
          <w:pPr>
            <w:pStyle w:val="Paragraphedeliste"/>
            <w:numPr>
              <w:ilvl w:val="0"/>
              <w:numId w:val="8"/>
            </w:numPr>
            <w:rPr>
              <w:iCs/>
              <w:color w:val="323232" w:themeColor="text2"/>
              <w:spacing w:val="5"/>
              <w:sz w:val="40"/>
              <w:szCs w:val="40"/>
            </w:rPr>
          </w:pPr>
          <w:r w:rsidRPr="008B0DA0">
            <w:rPr>
              <w:iCs/>
              <w:color w:val="323232" w:themeColor="text2"/>
              <w:spacing w:val="5"/>
              <w:sz w:val="40"/>
              <w:szCs w:val="40"/>
            </w:rPr>
            <w:t>Nagios</w:t>
          </w:r>
        </w:p>
        <w:p w:rsidR="005D4784" w:rsidRPr="005E40A7" w:rsidRDefault="005D4784" w:rsidP="005D4784">
          <w:pPr>
            <w:pStyle w:val="Paragraphedeliste"/>
            <w:numPr>
              <w:ilvl w:val="1"/>
              <w:numId w:val="8"/>
            </w:numPr>
            <w:rPr>
              <w:iCs/>
              <w:color w:val="323232" w:themeColor="text2"/>
              <w:spacing w:val="5"/>
              <w:sz w:val="28"/>
              <w:szCs w:val="28"/>
            </w:rPr>
          </w:pPr>
          <w:r w:rsidRPr="005E40A7">
            <w:rPr>
              <w:iCs/>
              <w:color w:val="323232" w:themeColor="text2"/>
              <w:spacing w:val="5"/>
              <w:sz w:val="28"/>
              <w:szCs w:val="28"/>
            </w:rPr>
            <w:t>Description</w:t>
          </w:r>
        </w:p>
        <w:p w:rsidR="005D4784" w:rsidRPr="005E40A7" w:rsidRDefault="005D4784" w:rsidP="005D4784">
          <w:pPr>
            <w:pStyle w:val="Paragraphedeliste"/>
            <w:numPr>
              <w:ilvl w:val="1"/>
              <w:numId w:val="8"/>
            </w:numPr>
            <w:rPr>
              <w:iCs/>
              <w:color w:val="323232" w:themeColor="text2"/>
              <w:spacing w:val="5"/>
              <w:sz w:val="28"/>
              <w:szCs w:val="28"/>
            </w:rPr>
          </w:pPr>
          <w:r w:rsidRPr="005E40A7">
            <w:rPr>
              <w:iCs/>
              <w:color w:val="323232" w:themeColor="text2"/>
              <w:spacing w:val="5"/>
              <w:sz w:val="28"/>
              <w:szCs w:val="28"/>
            </w:rPr>
            <w:t>Passive check</w:t>
          </w:r>
        </w:p>
        <w:p w:rsidR="005D4784" w:rsidRPr="005E40A7" w:rsidRDefault="005E40A7" w:rsidP="005D4784">
          <w:pPr>
            <w:pStyle w:val="Paragraphedeliste"/>
            <w:numPr>
              <w:ilvl w:val="1"/>
              <w:numId w:val="8"/>
            </w:numPr>
            <w:rPr>
              <w:iCs/>
              <w:color w:val="323232" w:themeColor="text2"/>
              <w:spacing w:val="5"/>
              <w:sz w:val="28"/>
              <w:szCs w:val="28"/>
            </w:rPr>
          </w:pPr>
          <w:r w:rsidRPr="005E40A7">
            <w:rPr>
              <w:iCs/>
              <w:color w:val="323232" w:themeColor="text2"/>
              <w:spacing w:val="5"/>
              <w:sz w:val="28"/>
              <w:szCs w:val="28"/>
            </w:rPr>
            <w:t>Active check</w:t>
          </w:r>
          <w:r w:rsidR="005D4784" w:rsidRPr="005E40A7">
            <w:rPr>
              <w:iCs/>
              <w:color w:val="323232" w:themeColor="text2"/>
              <w:spacing w:val="5"/>
              <w:sz w:val="28"/>
              <w:szCs w:val="28"/>
            </w:rPr>
            <w:t xml:space="preserve"> </w:t>
          </w:r>
        </w:p>
        <w:p w:rsidR="005D4784" w:rsidRPr="005E40A7" w:rsidRDefault="005D4784" w:rsidP="005D4784">
          <w:pPr>
            <w:pStyle w:val="Paragraphedeliste"/>
            <w:numPr>
              <w:ilvl w:val="1"/>
              <w:numId w:val="8"/>
            </w:numPr>
            <w:rPr>
              <w:iCs/>
              <w:color w:val="323232" w:themeColor="text2"/>
              <w:spacing w:val="5"/>
              <w:sz w:val="28"/>
              <w:szCs w:val="28"/>
            </w:rPr>
          </w:pPr>
          <w:r w:rsidRPr="005E40A7">
            <w:rPr>
              <w:iCs/>
              <w:color w:val="323232" w:themeColor="text2"/>
              <w:spacing w:val="5"/>
              <w:sz w:val="28"/>
              <w:szCs w:val="28"/>
            </w:rPr>
            <w:t>Configuration du poste à monitorer</w:t>
          </w:r>
        </w:p>
        <w:p w:rsidR="005D4784" w:rsidRPr="005E40A7" w:rsidRDefault="005E40A7" w:rsidP="005D4784">
          <w:pPr>
            <w:pStyle w:val="Paragraphedeliste"/>
            <w:numPr>
              <w:ilvl w:val="1"/>
              <w:numId w:val="8"/>
            </w:numPr>
            <w:rPr>
              <w:iCs/>
              <w:color w:val="323232" w:themeColor="text2"/>
              <w:spacing w:val="5"/>
              <w:sz w:val="28"/>
              <w:szCs w:val="28"/>
            </w:rPr>
          </w:pPr>
          <w:r w:rsidRPr="005E40A7">
            <w:rPr>
              <w:iCs/>
              <w:color w:val="323232" w:themeColor="text2"/>
              <w:spacing w:val="5"/>
              <w:sz w:val="28"/>
              <w:szCs w:val="28"/>
            </w:rPr>
            <w:t>Configuration d’une commande</w:t>
          </w:r>
        </w:p>
        <w:p w:rsidR="005E40A7" w:rsidRPr="005E40A7" w:rsidRDefault="005E40A7" w:rsidP="005E40A7">
          <w:pPr>
            <w:pStyle w:val="Paragraphedeliste"/>
            <w:ind w:left="1440"/>
            <w:rPr>
              <w:iCs/>
              <w:color w:val="323232" w:themeColor="text2"/>
              <w:spacing w:val="5"/>
              <w:sz w:val="28"/>
              <w:szCs w:val="28"/>
            </w:rPr>
          </w:pPr>
        </w:p>
        <w:p w:rsidR="003A2235" w:rsidRDefault="003A2235">
          <w:pPr>
            <w:rPr>
              <w:i/>
              <w:iCs/>
              <w:color w:val="323232" w:themeColor="text2"/>
              <w:spacing w:val="5"/>
              <w:sz w:val="24"/>
              <w:szCs w:val="24"/>
            </w:rPr>
          </w:pPr>
        </w:p>
        <w:p w:rsidR="008B0DA0" w:rsidRDefault="008B0DA0">
          <w:pPr>
            <w:rPr>
              <w:i/>
              <w:iCs/>
              <w:color w:val="323232" w:themeColor="text2"/>
              <w:spacing w:val="5"/>
              <w:sz w:val="24"/>
              <w:szCs w:val="24"/>
            </w:rPr>
          </w:pPr>
        </w:p>
        <w:p w:rsidR="008B0DA0" w:rsidRDefault="008B0DA0">
          <w:pPr>
            <w:rPr>
              <w:i/>
              <w:iCs/>
              <w:color w:val="323232" w:themeColor="text2"/>
              <w:spacing w:val="5"/>
              <w:sz w:val="24"/>
              <w:szCs w:val="24"/>
            </w:rPr>
          </w:pPr>
        </w:p>
        <w:p w:rsidR="008B0DA0" w:rsidRDefault="008B0DA0">
          <w:pPr>
            <w:rPr>
              <w:i/>
              <w:iCs/>
              <w:color w:val="323232" w:themeColor="text2"/>
              <w:spacing w:val="5"/>
              <w:sz w:val="24"/>
              <w:szCs w:val="24"/>
            </w:rPr>
          </w:pPr>
        </w:p>
        <w:p w:rsidR="008B0DA0" w:rsidRDefault="008B0DA0">
          <w:pPr>
            <w:rPr>
              <w:i/>
              <w:iCs/>
              <w:color w:val="323232" w:themeColor="text2"/>
              <w:spacing w:val="5"/>
              <w:sz w:val="24"/>
              <w:szCs w:val="24"/>
            </w:rPr>
          </w:pPr>
        </w:p>
        <w:p w:rsidR="00EA17D1" w:rsidRPr="00783810" w:rsidRDefault="007623CC">
          <w:pPr>
            <w:rPr>
              <w:iCs/>
              <w:color w:val="4F141B" w:themeColor="accent2" w:themeShade="80"/>
              <w:spacing w:val="5"/>
              <w:sz w:val="40"/>
              <w:szCs w:val="40"/>
            </w:rPr>
          </w:pPr>
          <w:r w:rsidRPr="007623CC">
            <w:rPr>
              <w:iCs/>
              <w:color w:val="4F141B" w:themeColor="accent2" w:themeShade="80"/>
              <w:spacing w:val="5"/>
              <w:sz w:val="40"/>
              <w:szCs w:val="40"/>
            </w:rPr>
            <w:lastRenderedPageBreak/>
            <w:t>Veeam : Description</w:t>
          </w:r>
        </w:p>
        <w:p w:rsidR="00102432" w:rsidRDefault="00102432" w:rsidP="00102432">
          <w:pPr>
            <w:jc w:val="both"/>
            <w:rPr>
              <w:iCs/>
              <w:color w:val="323232" w:themeColor="text2"/>
              <w:spacing w:val="5"/>
              <w:sz w:val="28"/>
              <w:szCs w:val="28"/>
            </w:rPr>
          </w:pPr>
          <w:r>
            <w:rPr>
              <w:iCs/>
              <w:color w:val="323232" w:themeColor="text2"/>
              <w:spacing w:val="5"/>
              <w:sz w:val="28"/>
              <w:szCs w:val="28"/>
            </w:rPr>
            <w:t xml:space="preserve">Veeam est un groupe privé spécialisé dans les différentes technologies d’informations, de sauvegardes, de récupération de données ainsi que d’administration d’environnements. </w:t>
          </w:r>
        </w:p>
        <w:p w:rsidR="008B0DA0" w:rsidRDefault="003C75F7" w:rsidP="00607123">
          <w:pPr>
            <w:ind w:right="3742"/>
            <w:jc w:val="both"/>
            <w:rPr>
              <w:iCs/>
              <w:color w:val="323232" w:themeColor="text2"/>
              <w:spacing w:val="5"/>
              <w:sz w:val="28"/>
              <w:szCs w:val="28"/>
            </w:rPr>
          </w:pPr>
          <w:r w:rsidRPr="007623CC">
            <w:rPr>
              <w:noProof/>
            </w:rPr>
            <w:drawing>
              <wp:anchor distT="0" distB="0" distL="114300" distR="114300" simplePos="0" relativeHeight="251660800" behindDoc="1" locked="0" layoutInCell="1" allowOverlap="1" wp14:anchorId="2572118F">
                <wp:simplePos x="0" y="0"/>
                <wp:positionH relativeFrom="column">
                  <wp:posOffset>3089910</wp:posOffset>
                </wp:positionH>
                <wp:positionV relativeFrom="paragraph">
                  <wp:posOffset>217786</wp:posOffset>
                </wp:positionV>
                <wp:extent cx="2397760" cy="750570"/>
                <wp:effectExtent l="0" t="0" r="2540" b="0"/>
                <wp:wrapNone/>
                <wp:docPr id="140" name="Imag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97760" cy="750570"/>
                        </a:xfrm>
                        <a:prstGeom prst="rect">
                          <a:avLst/>
                        </a:prstGeom>
                      </pic:spPr>
                    </pic:pic>
                  </a:graphicData>
                </a:graphic>
              </wp:anchor>
            </w:drawing>
          </w:r>
          <w:r>
            <w:rPr>
              <w:iCs/>
              <w:color w:val="323232" w:themeColor="text2"/>
              <w:spacing w:val="5"/>
              <w:sz w:val="28"/>
              <w:szCs w:val="28"/>
            </w:rPr>
            <w:t xml:space="preserve">Veeam propose un panel d’offre varié, pour tout type d’utilisateur. Cependant, pour se faire la main dessus, la version gratuite (Veeam one) et celle d’essai sont fournies. </w:t>
          </w:r>
        </w:p>
        <w:p w:rsidR="002B558A" w:rsidRDefault="00607123" w:rsidP="00607123">
          <w:pPr>
            <w:jc w:val="both"/>
            <w:rPr>
              <w:iCs/>
              <w:color w:val="323232" w:themeColor="text2"/>
              <w:spacing w:val="5"/>
              <w:sz w:val="28"/>
              <w:szCs w:val="28"/>
            </w:rPr>
          </w:pPr>
          <w:r>
            <w:rPr>
              <w:iCs/>
              <w:color w:val="323232" w:themeColor="text2"/>
              <w:spacing w:val="5"/>
              <w:sz w:val="28"/>
              <w:szCs w:val="28"/>
            </w:rPr>
            <w:t xml:space="preserve">Les exemples qui suivront seront réalisés à l’aide de la version d’essai de l’outil Veeam Backup &amp; </w:t>
          </w:r>
          <w:proofErr w:type="spellStart"/>
          <w:r>
            <w:rPr>
              <w:iCs/>
              <w:color w:val="323232" w:themeColor="text2"/>
              <w:spacing w:val="5"/>
              <w:sz w:val="28"/>
              <w:szCs w:val="28"/>
            </w:rPr>
            <w:t>replication</w:t>
          </w:r>
          <w:proofErr w:type="spellEnd"/>
          <w:r>
            <w:rPr>
              <w:iCs/>
              <w:color w:val="323232" w:themeColor="text2"/>
              <w:spacing w:val="5"/>
              <w:sz w:val="28"/>
              <w:szCs w:val="28"/>
            </w:rPr>
            <w:t xml:space="preserve"> dans sa version 9.5</w:t>
          </w:r>
        </w:p>
        <w:p w:rsidR="00EA17D1" w:rsidRDefault="00EA17D1" w:rsidP="00607123">
          <w:pPr>
            <w:jc w:val="both"/>
            <w:rPr>
              <w:iCs/>
              <w:color w:val="323232" w:themeColor="text2"/>
              <w:spacing w:val="5"/>
              <w:sz w:val="28"/>
              <w:szCs w:val="28"/>
            </w:rPr>
          </w:pPr>
        </w:p>
        <w:p w:rsidR="00EA17D1" w:rsidRDefault="002B558A" w:rsidP="00607123">
          <w:pPr>
            <w:jc w:val="both"/>
            <w:rPr>
              <w:iCs/>
              <w:color w:val="4F141B" w:themeColor="accent2" w:themeShade="80"/>
              <w:spacing w:val="5"/>
              <w:sz w:val="40"/>
              <w:szCs w:val="40"/>
            </w:rPr>
          </w:pPr>
          <w:r w:rsidRPr="002B558A">
            <w:rPr>
              <w:iCs/>
              <w:color w:val="4F141B" w:themeColor="accent2" w:themeShade="80"/>
              <w:spacing w:val="5"/>
              <w:sz w:val="40"/>
              <w:szCs w:val="40"/>
            </w:rPr>
            <w:t>Veeam : Configuration d’un job</w:t>
          </w:r>
        </w:p>
        <w:p w:rsidR="00D709C9" w:rsidRPr="00F30388" w:rsidRDefault="002B558A" w:rsidP="00EA17D1">
          <w:pPr>
            <w:jc w:val="both"/>
            <w:rPr>
              <w:iCs/>
              <w:color w:val="323232" w:themeColor="text2"/>
              <w:spacing w:val="5"/>
              <w:sz w:val="28"/>
              <w:szCs w:val="28"/>
            </w:rPr>
          </w:pPr>
          <w:r w:rsidRPr="00F30388">
            <w:rPr>
              <w:iCs/>
              <w:color w:val="323232" w:themeColor="text2"/>
              <w:spacing w:val="5"/>
              <w:sz w:val="28"/>
              <w:szCs w:val="28"/>
            </w:rPr>
            <w:t>La création d’un job consiste à sauvegarder un élément à l’état dans lequel celui-ci était, juste avant le processus.</w:t>
          </w:r>
          <w:r w:rsidR="00783810" w:rsidRPr="00F30388">
            <w:rPr>
              <w:iCs/>
              <w:color w:val="323232" w:themeColor="text2"/>
              <w:spacing w:val="5"/>
              <w:sz w:val="28"/>
              <w:szCs w:val="28"/>
            </w:rPr>
            <w:t xml:space="preserve"> Je me suis donc lancé sur la création d’un job file</w:t>
          </w:r>
          <w:r w:rsidR="0001504D" w:rsidRPr="00F30388">
            <w:rPr>
              <w:iCs/>
              <w:color w:val="323232" w:themeColor="text2"/>
              <w:spacing w:val="5"/>
              <w:sz w:val="28"/>
              <w:szCs w:val="28"/>
            </w:rPr>
            <w:t>.</w:t>
          </w:r>
          <w:r w:rsidR="00783810" w:rsidRPr="00F30388">
            <w:rPr>
              <w:iCs/>
              <w:color w:val="323232" w:themeColor="text2"/>
              <w:spacing w:val="5"/>
              <w:sz w:val="28"/>
              <w:szCs w:val="28"/>
            </w:rPr>
            <w:t xml:space="preserve"> </w:t>
          </w:r>
          <w:r w:rsidRPr="00F30388">
            <w:rPr>
              <w:iCs/>
              <w:color w:val="323232" w:themeColor="text2"/>
              <w:spacing w:val="5"/>
              <w:sz w:val="28"/>
              <w:szCs w:val="28"/>
            </w:rPr>
            <w:t xml:space="preserve"> </w:t>
          </w:r>
        </w:p>
        <w:p w:rsidR="008B0DA0" w:rsidRDefault="00EA17D1">
          <w:pPr>
            <w:rPr>
              <w:i/>
              <w:iCs/>
              <w:color w:val="323232" w:themeColor="text2"/>
              <w:spacing w:val="5"/>
              <w:sz w:val="24"/>
              <w:szCs w:val="24"/>
            </w:rPr>
          </w:pPr>
          <w:r>
            <w:rPr>
              <w:iCs/>
              <w:noProof/>
              <w:color w:val="323232" w:themeColor="text2"/>
              <w:spacing w:val="5"/>
              <w:sz w:val="28"/>
              <w:szCs w:val="28"/>
            </w:rPr>
            <w:drawing>
              <wp:anchor distT="0" distB="0" distL="114300" distR="114300" simplePos="0" relativeHeight="251667968" behindDoc="1" locked="0" layoutInCell="1" allowOverlap="1">
                <wp:simplePos x="0" y="0"/>
                <wp:positionH relativeFrom="column">
                  <wp:posOffset>662002</wp:posOffset>
                </wp:positionH>
                <wp:positionV relativeFrom="paragraph">
                  <wp:posOffset>232571</wp:posOffset>
                </wp:positionV>
                <wp:extent cx="4011930" cy="3029803"/>
                <wp:effectExtent l="0" t="0" r="7620" b="0"/>
                <wp:wrapNone/>
                <wp:docPr id="141" name="Imag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436" t="320" r="54030" b="48400"/>
                        <a:stretch/>
                      </pic:blipFill>
                      <pic:spPr bwMode="auto">
                        <a:xfrm>
                          <a:off x="0" y="0"/>
                          <a:ext cx="4011930" cy="302980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B0DA0" w:rsidRDefault="008B0DA0">
          <w:pPr>
            <w:rPr>
              <w:i/>
              <w:iCs/>
              <w:color w:val="323232" w:themeColor="text2"/>
              <w:spacing w:val="5"/>
              <w:sz w:val="24"/>
              <w:szCs w:val="24"/>
            </w:rPr>
          </w:pPr>
        </w:p>
        <w:p w:rsidR="008B0DA0" w:rsidRDefault="008B0DA0">
          <w:pPr>
            <w:rPr>
              <w:i/>
              <w:iCs/>
              <w:color w:val="323232" w:themeColor="text2"/>
              <w:spacing w:val="5"/>
              <w:sz w:val="24"/>
              <w:szCs w:val="24"/>
            </w:rPr>
          </w:pPr>
        </w:p>
        <w:p w:rsidR="008B0DA0" w:rsidRDefault="008B0DA0">
          <w:pPr>
            <w:rPr>
              <w:i/>
              <w:iCs/>
              <w:color w:val="323232" w:themeColor="text2"/>
              <w:spacing w:val="5"/>
              <w:sz w:val="24"/>
              <w:szCs w:val="24"/>
            </w:rPr>
          </w:pPr>
        </w:p>
        <w:p w:rsidR="008B0DA0" w:rsidRDefault="008B0DA0">
          <w:pPr>
            <w:rPr>
              <w:i/>
              <w:iCs/>
              <w:color w:val="323232" w:themeColor="text2"/>
              <w:spacing w:val="5"/>
              <w:sz w:val="24"/>
              <w:szCs w:val="24"/>
            </w:rPr>
          </w:pPr>
        </w:p>
        <w:p w:rsidR="008B0DA0" w:rsidRDefault="008B0DA0">
          <w:pPr>
            <w:rPr>
              <w:i/>
              <w:iCs/>
              <w:color w:val="323232" w:themeColor="text2"/>
              <w:spacing w:val="5"/>
              <w:sz w:val="24"/>
              <w:szCs w:val="24"/>
            </w:rPr>
          </w:pPr>
        </w:p>
        <w:p w:rsidR="008B0DA0" w:rsidRDefault="008B0DA0">
          <w:pPr>
            <w:rPr>
              <w:i/>
              <w:iCs/>
              <w:color w:val="323232" w:themeColor="text2"/>
              <w:spacing w:val="5"/>
              <w:sz w:val="24"/>
              <w:szCs w:val="24"/>
            </w:rPr>
          </w:pPr>
        </w:p>
        <w:p w:rsidR="008B0DA0" w:rsidRDefault="008B0DA0">
          <w:pPr>
            <w:rPr>
              <w:i/>
              <w:iCs/>
              <w:color w:val="323232" w:themeColor="text2"/>
              <w:spacing w:val="5"/>
              <w:sz w:val="24"/>
              <w:szCs w:val="24"/>
            </w:rPr>
          </w:pPr>
        </w:p>
        <w:p w:rsidR="008B0DA0" w:rsidRDefault="008B0DA0">
          <w:pPr>
            <w:rPr>
              <w:i/>
              <w:iCs/>
              <w:color w:val="323232" w:themeColor="text2"/>
              <w:spacing w:val="5"/>
              <w:sz w:val="24"/>
              <w:szCs w:val="24"/>
            </w:rPr>
          </w:pPr>
        </w:p>
        <w:p w:rsidR="008B0DA0" w:rsidRDefault="008B0DA0">
          <w:pPr>
            <w:rPr>
              <w:i/>
              <w:iCs/>
              <w:color w:val="323232" w:themeColor="text2"/>
              <w:spacing w:val="5"/>
              <w:sz w:val="24"/>
              <w:szCs w:val="24"/>
            </w:rPr>
          </w:pPr>
        </w:p>
        <w:p w:rsidR="008B0DA0" w:rsidRDefault="008B0DA0">
          <w:pPr>
            <w:rPr>
              <w:i/>
              <w:iCs/>
              <w:color w:val="323232" w:themeColor="text2"/>
              <w:spacing w:val="5"/>
              <w:sz w:val="24"/>
              <w:szCs w:val="24"/>
            </w:rPr>
          </w:pPr>
        </w:p>
        <w:p w:rsidR="00F30388" w:rsidRDefault="00F30388" w:rsidP="00E56C85">
          <w:pPr>
            <w:rPr>
              <w:b/>
              <w:iCs/>
              <w:color w:val="323232" w:themeColor="text2"/>
              <w:spacing w:val="5"/>
              <w:sz w:val="28"/>
              <w:szCs w:val="28"/>
            </w:rPr>
          </w:pPr>
        </w:p>
        <w:p w:rsidR="00F30388" w:rsidRPr="00F30388" w:rsidRDefault="0032346C" w:rsidP="00E56C85">
          <w:pPr>
            <w:rPr>
              <w:b/>
              <w:iCs/>
              <w:color w:val="323232" w:themeColor="text2"/>
              <w:spacing w:val="5"/>
              <w:sz w:val="28"/>
              <w:szCs w:val="28"/>
            </w:rPr>
          </w:pPr>
          <w:r w:rsidRPr="00F30388">
            <w:rPr>
              <w:b/>
              <w:iCs/>
              <w:color w:val="323232" w:themeColor="text2"/>
              <w:spacing w:val="5"/>
              <w:sz w:val="28"/>
              <w:szCs w:val="28"/>
            </w:rPr>
            <w:t>La première étape est de le configure</w:t>
          </w:r>
          <w:r w:rsidR="005066EF" w:rsidRPr="00F30388">
            <w:rPr>
              <w:b/>
              <w:iCs/>
              <w:color w:val="323232" w:themeColor="text2"/>
              <w:spacing w:val="5"/>
              <w:sz w:val="28"/>
              <w:szCs w:val="28"/>
            </w:rPr>
            <w:t xml:space="preserve">r. En effet, un job a besoin d’information pour fonctionner correctement. Celui-ci doit connaître l’emplacement ainsi </w:t>
          </w:r>
          <w:r w:rsidR="00E56C85" w:rsidRPr="00F30388">
            <w:rPr>
              <w:b/>
              <w:iCs/>
              <w:color w:val="323232" w:themeColor="text2"/>
              <w:spacing w:val="5"/>
              <w:sz w:val="28"/>
              <w:szCs w:val="28"/>
            </w:rPr>
            <w:t xml:space="preserve">que </w:t>
          </w:r>
          <w:r w:rsidR="005066EF" w:rsidRPr="00F30388">
            <w:rPr>
              <w:b/>
              <w:iCs/>
              <w:color w:val="323232" w:themeColor="text2"/>
              <w:spacing w:val="5"/>
              <w:sz w:val="28"/>
              <w:szCs w:val="28"/>
            </w:rPr>
            <w:t xml:space="preserve">l’élément </w:t>
          </w:r>
          <w:r w:rsidR="00E56C85" w:rsidRPr="00F30388">
            <w:rPr>
              <w:b/>
              <w:iCs/>
              <w:color w:val="323232" w:themeColor="text2"/>
              <w:spacing w:val="5"/>
              <w:sz w:val="28"/>
              <w:szCs w:val="28"/>
            </w:rPr>
            <w:t>à sauvegarder.</w:t>
          </w:r>
        </w:p>
        <w:p w:rsidR="008B0DA0" w:rsidRDefault="00F30388" w:rsidP="00E56C85">
          <w:pPr>
            <w:rPr>
              <w:b/>
              <w:iCs/>
              <w:color w:val="323232" w:themeColor="text2"/>
              <w:spacing w:val="5"/>
              <w:sz w:val="28"/>
              <w:szCs w:val="28"/>
            </w:rPr>
          </w:pPr>
          <w:r>
            <w:rPr>
              <w:b/>
              <w:iCs/>
              <w:noProof/>
              <w:color w:val="323232" w:themeColor="text2"/>
              <w:spacing w:val="5"/>
              <w:sz w:val="28"/>
              <w:szCs w:val="28"/>
            </w:rPr>
            <w:drawing>
              <wp:anchor distT="0" distB="0" distL="114300" distR="114300" simplePos="0" relativeHeight="251670528" behindDoc="1" locked="0" layoutInCell="1" allowOverlap="1">
                <wp:simplePos x="0" y="0"/>
                <wp:positionH relativeFrom="margin">
                  <wp:align>center</wp:align>
                </wp:positionH>
                <wp:positionV relativeFrom="paragraph">
                  <wp:posOffset>21590</wp:posOffset>
                </wp:positionV>
                <wp:extent cx="6508750" cy="5499735"/>
                <wp:effectExtent l="0" t="0" r="6350" b="5715"/>
                <wp:wrapNone/>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08750" cy="5499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66EF">
            <w:rPr>
              <w:b/>
              <w:iCs/>
              <w:color w:val="323232" w:themeColor="text2"/>
              <w:spacing w:val="5"/>
              <w:sz w:val="28"/>
              <w:szCs w:val="28"/>
            </w:rPr>
            <w:t xml:space="preserve">  </w:t>
          </w:r>
        </w:p>
        <w:p w:rsidR="00E56C85" w:rsidRDefault="00E56C85" w:rsidP="00E56C85">
          <w:pPr>
            <w:rPr>
              <w:b/>
              <w:iCs/>
              <w:color w:val="323232" w:themeColor="text2"/>
              <w:spacing w:val="5"/>
              <w:sz w:val="28"/>
              <w:szCs w:val="28"/>
            </w:rPr>
          </w:pPr>
        </w:p>
        <w:p w:rsidR="00E56C85" w:rsidRDefault="00E56C85" w:rsidP="00E56C85">
          <w:pPr>
            <w:rPr>
              <w:b/>
              <w:iCs/>
              <w:color w:val="323232" w:themeColor="text2"/>
              <w:spacing w:val="5"/>
              <w:sz w:val="28"/>
              <w:szCs w:val="28"/>
            </w:rPr>
          </w:pPr>
        </w:p>
        <w:p w:rsidR="00E56C85" w:rsidRDefault="00E56C85" w:rsidP="00E56C85">
          <w:pPr>
            <w:rPr>
              <w:b/>
              <w:iCs/>
              <w:color w:val="323232" w:themeColor="text2"/>
              <w:spacing w:val="5"/>
              <w:sz w:val="28"/>
              <w:szCs w:val="28"/>
            </w:rPr>
          </w:pPr>
        </w:p>
        <w:p w:rsidR="00E56C85" w:rsidRDefault="00E56C85" w:rsidP="00E56C85">
          <w:pPr>
            <w:rPr>
              <w:b/>
              <w:iCs/>
              <w:color w:val="323232" w:themeColor="text2"/>
              <w:spacing w:val="5"/>
              <w:sz w:val="28"/>
              <w:szCs w:val="28"/>
            </w:rPr>
          </w:pPr>
        </w:p>
        <w:p w:rsidR="00E56C85" w:rsidRDefault="00E56C85" w:rsidP="00E56C85">
          <w:pPr>
            <w:rPr>
              <w:b/>
              <w:iCs/>
              <w:color w:val="323232" w:themeColor="text2"/>
              <w:spacing w:val="5"/>
              <w:sz w:val="28"/>
              <w:szCs w:val="28"/>
            </w:rPr>
          </w:pPr>
        </w:p>
        <w:p w:rsidR="00E56C85" w:rsidRDefault="00E56C85" w:rsidP="00E56C85">
          <w:pPr>
            <w:rPr>
              <w:b/>
              <w:iCs/>
              <w:color w:val="323232" w:themeColor="text2"/>
              <w:spacing w:val="5"/>
              <w:sz w:val="28"/>
              <w:szCs w:val="28"/>
            </w:rPr>
          </w:pPr>
        </w:p>
        <w:p w:rsidR="00F30388" w:rsidRDefault="00F30388" w:rsidP="00E56C85">
          <w:pPr>
            <w:jc w:val="both"/>
            <w:rPr>
              <w:b/>
              <w:iCs/>
              <w:color w:val="323232" w:themeColor="text2"/>
              <w:spacing w:val="5"/>
              <w:sz w:val="28"/>
              <w:szCs w:val="28"/>
            </w:rPr>
          </w:pPr>
        </w:p>
        <w:p w:rsidR="00D26835" w:rsidRPr="00F30388" w:rsidRDefault="00E56C85" w:rsidP="00E56C85">
          <w:pPr>
            <w:jc w:val="both"/>
            <w:rPr>
              <w:b/>
              <w:iCs/>
              <w:color w:val="323232" w:themeColor="text2"/>
              <w:spacing w:val="5"/>
              <w:sz w:val="28"/>
              <w:szCs w:val="28"/>
            </w:rPr>
          </w:pPr>
          <w:r w:rsidRPr="00F30388">
            <w:rPr>
              <w:b/>
              <w:iCs/>
              <w:color w:val="323232" w:themeColor="text2"/>
              <w:spacing w:val="5"/>
              <w:sz w:val="28"/>
              <w:szCs w:val="28"/>
            </w:rPr>
            <w:t>P</w:t>
          </w:r>
          <w:r w:rsidR="004A6C20" w:rsidRPr="00F30388">
            <w:rPr>
              <w:b/>
              <w:iCs/>
              <w:color w:val="323232" w:themeColor="text2"/>
              <w:spacing w:val="5"/>
              <w:sz w:val="28"/>
              <w:szCs w:val="28"/>
            </w:rPr>
            <w:t>ar la suite,</w:t>
          </w:r>
          <w:r w:rsidRPr="00F30388">
            <w:rPr>
              <w:b/>
              <w:iCs/>
              <w:color w:val="323232" w:themeColor="text2"/>
              <w:spacing w:val="5"/>
              <w:sz w:val="28"/>
              <w:szCs w:val="28"/>
            </w:rPr>
            <w:t xml:space="preserve"> </w:t>
          </w:r>
          <w:r w:rsidR="00F30388" w:rsidRPr="00F30388">
            <w:rPr>
              <w:b/>
              <w:iCs/>
              <w:color w:val="323232" w:themeColor="text2"/>
              <w:spacing w:val="5"/>
              <w:sz w:val="28"/>
              <w:szCs w:val="28"/>
            </w:rPr>
            <w:t>la</w:t>
          </w:r>
          <w:r w:rsidRPr="00F30388">
            <w:rPr>
              <w:b/>
              <w:iCs/>
              <w:color w:val="323232" w:themeColor="text2"/>
              <w:spacing w:val="5"/>
              <w:sz w:val="28"/>
              <w:szCs w:val="28"/>
            </w:rPr>
            <w:t xml:space="preserve"> destination </w:t>
          </w:r>
          <w:r w:rsidR="00D26835" w:rsidRPr="00F30388">
            <w:rPr>
              <w:b/>
              <w:iCs/>
              <w:color w:val="323232" w:themeColor="text2"/>
              <w:spacing w:val="5"/>
              <w:sz w:val="28"/>
              <w:szCs w:val="28"/>
            </w:rPr>
            <w:t>doit être renseigné</w:t>
          </w:r>
          <w:r w:rsidR="00F9453C" w:rsidRPr="00F30388">
            <w:rPr>
              <w:b/>
              <w:iCs/>
              <w:color w:val="323232" w:themeColor="text2"/>
              <w:spacing w:val="5"/>
              <w:sz w:val="28"/>
              <w:szCs w:val="28"/>
            </w:rPr>
            <w:t>, c’est l</w:t>
          </w:r>
          <w:r w:rsidR="00047910" w:rsidRPr="00F30388">
            <w:rPr>
              <w:b/>
              <w:iCs/>
              <w:color w:val="323232" w:themeColor="text2"/>
              <w:spacing w:val="5"/>
              <w:sz w:val="28"/>
              <w:szCs w:val="28"/>
            </w:rPr>
            <w:t xml:space="preserve">a machine, le </w:t>
          </w:r>
          <w:r w:rsidR="00B562EF" w:rsidRPr="00F30388">
            <w:rPr>
              <w:b/>
              <w:iCs/>
              <w:color w:val="323232" w:themeColor="text2"/>
              <w:spacing w:val="5"/>
              <w:sz w:val="28"/>
              <w:szCs w:val="28"/>
            </w:rPr>
            <w:t>répertoire sur où cette sauvegarde sera stockée.</w:t>
          </w:r>
          <w:r w:rsidR="00D26835" w:rsidRPr="00F30388">
            <w:rPr>
              <w:b/>
              <w:iCs/>
              <w:color w:val="323232" w:themeColor="text2"/>
              <w:spacing w:val="5"/>
              <w:sz w:val="28"/>
              <w:szCs w:val="28"/>
            </w:rPr>
            <w:t xml:space="preserve"> Enfin vient le moment où l’on doit indiquer la fréquence d’exécution du job.</w:t>
          </w:r>
        </w:p>
        <w:p w:rsidR="00B562EF" w:rsidRDefault="00B562EF" w:rsidP="00E56C85">
          <w:pPr>
            <w:jc w:val="both"/>
            <w:rPr>
              <w:b/>
              <w:iCs/>
              <w:color w:val="323232" w:themeColor="text2"/>
              <w:spacing w:val="5"/>
              <w:sz w:val="28"/>
              <w:szCs w:val="28"/>
            </w:rPr>
          </w:pPr>
        </w:p>
        <w:p w:rsidR="00B562EF" w:rsidRDefault="00B562EF" w:rsidP="00E56C85">
          <w:pPr>
            <w:jc w:val="both"/>
            <w:rPr>
              <w:b/>
              <w:iCs/>
              <w:color w:val="4F141B" w:themeColor="accent2" w:themeShade="80"/>
              <w:spacing w:val="5"/>
              <w:sz w:val="40"/>
              <w:szCs w:val="40"/>
            </w:rPr>
          </w:pPr>
          <w:r>
            <w:rPr>
              <w:b/>
              <w:iCs/>
              <w:color w:val="4F141B" w:themeColor="accent2" w:themeShade="80"/>
              <w:spacing w:val="5"/>
              <w:sz w:val="40"/>
              <w:szCs w:val="40"/>
            </w:rPr>
            <w:t xml:space="preserve">Veeam : </w:t>
          </w:r>
          <w:r w:rsidRPr="00B562EF">
            <w:rPr>
              <w:b/>
              <w:iCs/>
              <w:color w:val="4F141B" w:themeColor="accent2" w:themeShade="80"/>
              <w:spacing w:val="5"/>
              <w:sz w:val="40"/>
              <w:szCs w:val="40"/>
            </w:rPr>
            <w:t>Autre possibilité</w:t>
          </w:r>
        </w:p>
        <w:p w:rsidR="00B562EF" w:rsidRPr="00F30388" w:rsidRDefault="00B67A2D" w:rsidP="00E56C85">
          <w:pPr>
            <w:jc w:val="both"/>
            <w:rPr>
              <w:b/>
              <w:iCs/>
              <w:color w:val="323232" w:themeColor="text2"/>
              <w:spacing w:val="5"/>
              <w:sz w:val="28"/>
              <w:szCs w:val="28"/>
            </w:rPr>
          </w:pPr>
          <w:r w:rsidRPr="00F30388">
            <w:rPr>
              <w:b/>
              <w:iCs/>
              <w:color w:val="323232" w:themeColor="text2"/>
              <w:spacing w:val="5"/>
              <w:sz w:val="28"/>
              <w:szCs w:val="28"/>
            </w:rPr>
            <w:t xml:space="preserve">L’outil gratuit </w:t>
          </w:r>
          <w:r w:rsidR="002046C1" w:rsidRPr="00F30388">
            <w:rPr>
              <w:b/>
              <w:iCs/>
              <w:color w:val="323232" w:themeColor="text2"/>
              <w:spacing w:val="5"/>
              <w:sz w:val="28"/>
              <w:szCs w:val="28"/>
            </w:rPr>
            <w:t xml:space="preserve">Veeam ne propose pas de protocole d’information </w:t>
          </w:r>
          <w:proofErr w:type="spellStart"/>
          <w:r w:rsidR="002046C1" w:rsidRPr="00F30388">
            <w:rPr>
              <w:b/>
              <w:iCs/>
              <w:color w:val="323232" w:themeColor="text2"/>
              <w:spacing w:val="5"/>
              <w:sz w:val="28"/>
              <w:szCs w:val="28"/>
            </w:rPr>
            <w:t>smtp</w:t>
          </w:r>
          <w:proofErr w:type="spellEnd"/>
          <w:r w:rsidR="002046C1" w:rsidRPr="00F30388">
            <w:rPr>
              <w:b/>
              <w:iCs/>
              <w:color w:val="323232" w:themeColor="text2"/>
              <w:spacing w:val="5"/>
              <w:sz w:val="28"/>
              <w:szCs w:val="28"/>
            </w:rPr>
            <w:t xml:space="preserve"> dans sa version d’essai. Cependant dans sa version complète il est possible de réaliser des jobs renvoyant des alertes en fonction de l’état de fin du job</w:t>
          </w:r>
          <w:r w:rsidR="00F30388" w:rsidRPr="00F30388">
            <w:rPr>
              <w:b/>
              <w:iCs/>
              <w:color w:val="323232" w:themeColor="text2"/>
              <w:spacing w:val="5"/>
              <w:sz w:val="28"/>
              <w:szCs w:val="28"/>
            </w:rPr>
            <w:t>.</w:t>
          </w:r>
        </w:p>
        <w:p w:rsidR="00F30388" w:rsidRDefault="00F30388" w:rsidP="00E56C85">
          <w:pPr>
            <w:jc w:val="both"/>
            <w:rPr>
              <w:b/>
              <w:iCs/>
              <w:color w:val="262626" w:themeColor="text1" w:themeTint="D9"/>
              <w:spacing w:val="5"/>
              <w:sz w:val="28"/>
              <w:szCs w:val="28"/>
            </w:rPr>
          </w:pPr>
        </w:p>
        <w:p w:rsidR="00F30388" w:rsidRPr="00B562EF" w:rsidRDefault="00F30388" w:rsidP="00E56C85">
          <w:pPr>
            <w:jc w:val="both"/>
            <w:rPr>
              <w:b/>
              <w:iCs/>
              <w:color w:val="262626" w:themeColor="text1" w:themeTint="D9"/>
              <w:spacing w:val="5"/>
              <w:sz w:val="28"/>
              <w:szCs w:val="28"/>
            </w:rPr>
          </w:pPr>
        </w:p>
        <w:p w:rsidR="00E56C85" w:rsidRDefault="00D26835" w:rsidP="00E56C85">
          <w:pPr>
            <w:jc w:val="both"/>
            <w:rPr>
              <w:b/>
              <w:iCs/>
              <w:color w:val="323232" w:themeColor="text2"/>
              <w:spacing w:val="5"/>
              <w:sz w:val="28"/>
              <w:szCs w:val="28"/>
            </w:rPr>
          </w:pPr>
          <w:r>
            <w:rPr>
              <w:b/>
              <w:iCs/>
              <w:color w:val="323232" w:themeColor="text2"/>
              <w:spacing w:val="5"/>
              <w:sz w:val="28"/>
              <w:szCs w:val="28"/>
            </w:rPr>
            <w:t xml:space="preserve">  </w:t>
          </w:r>
        </w:p>
        <w:p w:rsidR="00F30388" w:rsidRDefault="00F30388" w:rsidP="00E56C85">
          <w:pPr>
            <w:jc w:val="both"/>
            <w:rPr>
              <w:b/>
              <w:iCs/>
              <w:color w:val="323232" w:themeColor="text2"/>
              <w:spacing w:val="5"/>
              <w:sz w:val="28"/>
              <w:szCs w:val="28"/>
            </w:rPr>
          </w:pPr>
        </w:p>
        <w:p w:rsidR="00F30388" w:rsidRDefault="00F30388" w:rsidP="00E56C85">
          <w:pPr>
            <w:jc w:val="both"/>
            <w:rPr>
              <w:b/>
              <w:iCs/>
              <w:color w:val="4F141B" w:themeColor="accent2" w:themeShade="80"/>
              <w:spacing w:val="5"/>
              <w:sz w:val="40"/>
              <w:szCs w:val="40"/>
            </w:rPr>
          </w:pPr>
          <w:proofErr w:type="spellStart"/>
          <w:r w:rsidRPr="00F30388">
            <w:rPr>
              <w:b/>
              <w:iCs/>
              <w:color w:val="4F141B" w:themeColor="accent2" w:themeShade="80"/>
              <w:spacing w:val="5"/>
              <w:sz w:val="40"/>
              <w:szCs w:val="40"/>
            </w:rPr>
            <w:t>NSClient</w:t>
          </w:r>
          <w:proofErr w:type="spellEnd"/>
          <w:r w:rsidRPr="00F30388">
            <w:rPr>
              <w:b/>
              <w:iCs/>
              <w:color w:val="4F141B" w:themeColor="accent2" w:themeShade="80"/>
              <w:spacing w:val="5"/>
              <w:sz w:val="40"/>
              <w:szCs w:val="40"/>
            </w:rPr>
            <w:t>++ : Description</w:t>
          </w:r>
        </w:p>
        <w:p w:rsidR="00301968" w:rsidRDefault="005D78B0" w:rsidP="00E56C85">
          <w:pPr>
            <w:jc w:val="both"/>
            <w:rPr>
              <w:b/>
              <w:iCs/>
              <w:color w:val="323232" w:themeColor="text2"/>
              <w:spacing w:val="5"/>
              <w:sz w:val="28"/>
              <w:szCs w:val="28"/>
            </w:rPr>
          </w:pPr>
          <w:proofErr w:type="spellStart"/>
          <w:r>
            <w:rPr>
              <w:b/>
              <w:iCs/>
              <w:color w:val="323232" w:themeColor="text2"/>
              <w:spacing w:val="5"/>
              <w:sz w:val="28"/>
              <w:szCs w:val="28"/>
            </w:rPr>
            <w:t>NSClient</w:t>
          </w:r>
          <w:proofErr w:type="spellEnd"/>
          <w:r w:rsidR="00B012AE">
            <w:rPr>
              <w:b/>
              <w:iCs/>
              <w:color w:val="323232" w:themeColor="text2"/>
              <w:spacing w:val="5"/>
              <w:sz w:val="28"/>
              <w:szCs w:val="28"/>
            </w:rPr>
            <w:t xml:space="preserve">++ est un agent développé initialement pour fonctionner </w:t>
          </w:r>
          <w:r w:rsidR="00CD6ECF">
            <w:rPr>
              <w:b/>
              <w:iCs/>
              <w:color w:val="323232" w:themeColor="text2"/>
              <w:spacing w:val="5"/>
              <w:sz w:val="28"/>
              <w:szCs w:val="28"/>
            </w:rPr>
            <w:t xml:space="preserve">en parallèle </w:t>
          </w:r>
          <w:r w:rsidR="00B012AE">
            <w:rPr>
              <w:b/>
              <w:iCs/>
              <w:color w:val="323232" w:themeColor="text2"/>
              <w:spacing w:val="5"/>
              <w:sz w:val="28"/>
              <w:szCs w:val="28"/>
            </w:rPr>
            <w:t>avec un serveur de monitoring</w:t>
          </w:r>
          <w:r w:rsidR="00CD6ECF">
            <w:rPr>
              <w:b/>
              <w:iCs/>
              <w:color w:val="323232" w:themeColor="text2"/>
              <w:spacing w:val="5"/>
              <w:sz w:val="28"/>
              <w:szCs w:val="28"/>
            </w:rPr>
            <w:t xml:space="preserve"> tel que </w:t>
          </w:r>
          <w:proofErr w:type="spellStart"/>
          <w:r w:rsidR="00CD6ECF">
            <w:rPr>
              <w:b/>
              <w:iCs/>
              <w:color w:val="323232" w:themeColor="text2"/>
              <w:spacing w:val="5"/>
              <w:sz w:val="28"/>
              <w:szCs w:val="28"/>
            </w:rPr>
            <w:t>nagios</w:t>
          </w:r>
          <w:proofErr w:type="spellEnd"/>
          <w:r w:rsidR="00B012AE">
            <w:rPr>
              <w:b/>
              <w:iCs/>
              <w:color w:val="323232" w:themeColor="text2"/>
              <w:spacing w:val="5"/>
              <w:sz w:val="28"/>
              <w:szCs w:val="28"/>
            </w:rPr>
            <w:t>.</w:t>
          </w:r>
          <w:r w:rsidR="00007C53">
            <w:rPr>
              <w:b/>
              <w:iCs/>
              <w:color w:val="323232" w:themeColor="text2"/>
              <w:spacing w:val="5"/>
              <w:sz w:val="28"/>
              <w:szCs w:val="28"/>
            </w:rPr>
            <w:t xml:space="preserve"> </w:t>
          </w:r>
          <w:r w:rsidR="004E0C81">
            <w:rPr>
              <w:b/>
              <w:iCs/>
              <w:color w:val="323232" w:themeColor="text2"/>
              <w:spacing w:val="5"/>
              <w:sz w:val="28"/>
              <w:szCs w:val="28"/>
            </w:rPr>
            <w:t xml:space="preserve">Cet outil est déployable sur la totalité des OS </w:t>
          </w:r>
          <w:proofErr w:type="spellStart"/>
          <w:r w:rsidR="004E0C81">
            <w:rPr>
              <w:b/>
              <w:iCs/>
              <w:color w:val="323232" w:themeColor="text2"/>
              <w:spacing w:val="5"/>
              <w:sz w:val="28"/>
              <w:szCs w:val="28"/>
            </w:rPr>
            <w:t>windows</w:t>
          </w:r>
          <w:proofErr w:type="spellEnd"/>
          <w:r w:rsidR="004E0C81">
            <w:rPr>
              <w:b/>
              <w:iCs/>
              <w:color w:val="323232" w:themeColor="text2"/>
              <w:spacing w:val="5"/>
              <w:sz w:val="28"/>
              <w:szCs w:val="28"/>
            </w:rPr>
            <w:t xml:space="preserve"> et Linux</w:t>
          </w:r>
          <w:r w:rsidR="00301968">
            <w:rPr>
              <w:b/>
              <w:iCs/>
              <w:color w:val="323232" w:themeColor="text2"/>
              <w:spacing w:val="5"/>
              <w:sz w:val="28"/>
              <w:szCs w:val="28"/>
            </w:rPr>
            <w:t>.</w:t>
          </w:r>
          <w:r w:rsidR="00CD6ECF">
            <w:rPr>
              <w:b/>
              <w:iCs/>
              <w:color w:val="323232" w:themeColor="text2"/>
              <w:spacing w:val="5"/>
              <w:sz w:val="28"/>
              <w:szCs w:val="28"/>
            </w:rPr>
            <w:t xml:space="preserve"> </w:t>
          </w:r>
        </w:p>
        <w:p w:rsidR="00F30388" w:rsidRDefault="00301968" w:rsidP="00E56C85">
          <w:pPr>
            <w:jc w:val="both"/>
            <w:rPr>
              <w:b/>
              <w:iCs/>
              <w:color w:val="323232" w:themeColor="text2"/>
              <w:spacing w:val="5"/>
              <w:sz w:val="28"/>
              <w:szCs w:val="28"/>
            </w:rPr>
          </w:pPr>
          <w:r>
            <w:rPr>
              <w:b/>
              <w:iCs/>
              <w:color w:val="323232" w:themeColor="text2"/>
              <w:spacing w:val="5"/>
              <w:sz w:val="28"/>
              <w:szCs w:val="28"/>
            </w:rPr>
            <w:t>I</w:t>
          </w:r>
          <w:r w:rsidR="00CD6ECF">
            <w:rPr>
              <w:b/>
              <w:iCs/>
              <w:color w:val="323232" w:themeColor="text2"/>
              <w:spacing w:val="5"/>
              <w:sz w:val="28"/>
              <w:szCs w:val="28"/>
            </w:rPr>
            <w:t>l permet aux serveurs distants d’exécuter des requêtes</w:t>
          </w:r>
          <w:r>
            <w:rPr>
              <w:b/>
              <w:iCs/>
              <w:color w:val="323232" w:themeColor="text2"/>
              <w:spacing w:val="5"/>
              <w:sz w:val="28"/>
              <w:szCs w:val="28"/>
            </w:rPr>
            <w:t xml:space="preserve"> sur le poste où l’agent est configuré et d’en récupérer des informations concernant </w:t>
          </w:r>
          <w:r w:rsidR="00B034B9">
            <w:rPr>
              <w:b/>
              <w:iCs/>
              <w:color w:val="323232" w:themeColor="text2"/>
              <w:spacing w:val="5"/>
              <w:sz w:val="28"/>
              <w:szCs w:val="28"/>
            </w:rPr>
            <w:t>les statuts</w:t>
          </w:r>
          <w:r>
            <w:rPr>
              <w:b/>
              <w:iCs/>
              <w:color w:val="323232" w:themeColor="text2"/>
              <w:spacing w:val="5"/>
              <w:sz w:val="28"/>
              <w:szCs w:val="28"/>
            </w:rPr>
            <w:t xml:space="preserve"> des différents    services</w:t>
          </w:r>
          <w:r w:rsidR="00B034B9">
            <w:rPr>
              <w:b/>
              <w:iCs/>
              <w:color w:val="323232" w:themeColor="text2"/>
              <w:spacing w:val="5"/>
              <w:sz w:val="28"/>
              <w:szCs w:val="28"/>
            </w:rPr>
            <w:t xml:space="preserve"> en temps réel.</w:t>
          </w:r>
        </w:p>
        <w:p w:rsidR="00677720" w:rsidRDefault="00677720" w:rsidP="00E56C85">
          <w:pPr>
            <w:jc w:val="both"/>
            <w:rPr>
              <w:b/>
              <w:iCs/>
              <w:color w:val="323232" w:themeColor="text2"/>
              <w:spacing w:val="5"/>
              <w:sz w:val="28"/>
              <w:szCs w:val="28"/>
            </w:rPr>
          </w:pPr>
        </w:p>
        <w:p w:rsidR="00677720" w:rsidRDefault="00037641" w:rsidP="00E56C85">
          <w:pPr>
            <w:jc w:val="both"/>
            <w:rPr>
              <w:b/>
              <w:iCs/>
              <w:color w:val="4F141B" w:themeColor="accent2" w:themeShade="80"/>
              <w:spacing w:val="5"/>
              <w:sz w:val="40"/>
              <w:szCs w:val="40"/>
            </w:rPr>
          </w:pPr>
          <w:proofErr w:type="spellStart"/>
          <w:r w:rsidRPr="00037641">
            <w:rPr>
              <w:b/>
              <w:iCs/>
              <w:color w:val="4F141B" w:themeColor="accent2" w:themeShade="80"/>
              <w:spacing w:val="5"/>
              <w:sz w:val="40"/>
              <w:szCs w:val="40"/>
            </w:rPr>
            <w:t>NSClient</w:t>
          </w:r>
          <w:proofErr w:type="spellEnd"/>
          <w:r w:rsidRPr="00037641">
            <w:rPr>
              <w:b/>
              <w:iCs/>
              <w:color w:val="4F141B" w:themeColor="accent2" w:themeShade="80"/>
              <w:spacing w:val="5"/>
              <w:sz w:val="40"/>
              <w:szCs w:val="40"/>
            </w:rPr>
            <w:t>++ : Plugins</w:t>
          </w:r>
        </w:p>
        <w:p w:rsidR="00835161" w:rsidRPr="00037641" w:rsidRDefault="006641A4" w:rsidP="00E56C85">
          <w:pPr>
            <w:jc w:val="both"/>
            <w:rPr>
              <w:b/>
              <w:iCs/>
              <w:color w:val="0D0D0D" w:themeColor="text1" w:themeTint="F2"/>
              <w:spacing w:val="5"/>
              <w:sz w:val="28"/>
              <w:szCs w:val="28"/>
            </w:rPr>
          </w:pPr>
          <w:r>
            <w:rPr>
              <w:b/>
              <w:iCs/>
              <w:color w:val="0D0D0D" w:themeColor="text1" w:themeTint="F2"/>
              <w:spacing w:val="5"/>
              <w:sz w:val="28"/>
              <w:szCs w:val="28"/>
            </w:rPr>
            <w:t xml:space="preserve">Notre but est de remonter les informations d’un service </w:t>
          </w:r>
          <w:proofErr w:type="spellStart"/>
          <w:r>
            <w:rPr>
              <w:b/>
              <w:iCs/>
              <w:color w:val="0D0D0D" w:themeColor="text1" w:themeTint="F2"/>
              <w:spacing w:val="5"/>
              <w:sz w:val="28"/>
              <w:szCs w:val="28"/>
            </w:rPr>
            <w:t>veeam</w:t>
          </w:r>
          <w:proofErr w:type="spellEnd"/>
          <w:r>
            <w:rPr>
              <w:b/>
              <w:iCs/>
              <w:color w:val="0D0D0D" w:themeColor="text1" w:themeTint="F2"/>
              <w:spacing w:val="5"/>
              <w:sz w:val="28"/>
              <w:szCs w:val="28"/>
            </w:rPr>
            <w:t xml:space="preserve"> vers un serveur de monitoring. </w:t>
          </w:r>
          <w:r w:rsidR="00835161">
            <w:rPr>
              <w:b/>
              <w:iCs/>
              <w:color w:val="0D0D0D" w:themeColor="text1" w:themeTint="F2"/>
              <w:spacing w:val="5"/>
              <w:sz w:val="28"/>
              <w:szCs w:val="28"/>
            </w:rPr>
            <w:t xml:space="preserve">Grâce à la communauté </w:t>
          </w:r>
          <w:proofErr w:type="spellStart"/>
          <w:r w:rsidR="00835161">
            <w:rPr>
              <w:b/>
              <w:iCs/>
              <w:color w:val="0D0D0D" w:themeColor="text1" w:themeTint="F2"/>
              <w:spacing w:val="5"/>
              <w:sz w:val="28"/>
              <w:szCs w:val="28"/>
            </w:rPr>
            <w:t>nagios</w:t>
          </w:r>
          <w:proofErr w:type="spellEnd"/>
          <w:r w:rsidR="00835161">
            <w:rPr>
              <w:b/>
              <w:iCs/>
              <w:color w:val="0D0D0D" w:themeColor="text1" w:themeTint="F2"/>
              <w:spacing w:val="5"/>
              <w:sz w:val="28"/>
              <w:szCs w:val="28"/>
            </w:rPr>
            <w:t>, des scripts sont fournis afin de faciliter la mise en place de la supervision d’un service, c’est notamment le cas pour notre outil de sauvegarde.</w:t>
          </w:r>
        </w:p>
        <w:p w:rsidR="00B034B9" w:rsidRDefault="00835161" w:rsidP="000F7D02">
          <w:pPr>
            <w:rPr>
              <w:b/>
              <w:iCs/>
              <w:color w:val="323232" w:themeColor="text2"/>
              <w:spacing w:val="5"/>
              <w:sz w:val="28"/>
              <w:szCs w:val="28"/>
              <w:highlight w:val="lightGray"/>
            </w:rPr>
          </w:pPr>
          <w:r w:rsidRPr="000F7D02">
            <w:rPr>
              <w:b/>
              <w:iCs/>
              <w:color w:val="323232" w:themeColor="text2"/>
              <w:spacing w:val="5"/>
              <w:sz w:val="28"/>
              <w:szCs w:val="28"/>
              <w:highlight w:val="lightGray"/>
            </w:rPr>
            <w:t>&amp;'C:\</w:t>
          </w:r>
          <w:proofErr w:type="spellStart"/>
          <w:r w:rsidRPr="000F7D02">
            <w:rPr>
              <w:b/>
              <w:iCs/>
              <w:color w:val="323232" w:themeColor="text2"/>
              <w:spacing w:val="5"/>
              <w:sz w:val="28"/>
              <w:szCs w:val="28"/>
              <w:highlight w:val="lightGray"/>
            </w:rPr>
            <w:t>ProgramFiles</w:t>
          </w:r>
          <w:proofErr w:type="spellEnd"/>
          <w:r w:rsidRPr="000F7D02">
            <w:rPr>
              <w:b/>
              <w:iCs/>
              <w:color w:val="323232" w:themeColor="text2"/>
              <w:spacing w:val="5"/>
              <w:sz w:val="28"/>
              <w:szCs w:val="28"/>
              <w:highlight w:val="lightGray"/>
            </w:rPr>
            <w:t>\</w:t>
          </w:r>
          <w:proofErr w:type="spellStart"/>
          <w:r w:rsidRPr="000F7D02">
            <w:rPr>
              <w:b/>
              <w:iCs/>
              <w:color w:val="323232" w:themeColor="text2"/>
              <w:spacing w:val="5"/>
              <w:sz w:val="28"/>
              <w:szCs w:val="28"/>
              <w:highlight w:val="lightGray"/>
            </w:rPr>
            <w:t>NSClient</w:t>
          </w:r>
          <w:proofErr w:type="spellEnd"/>
          <w:r w:rsidRPr="000F7D02">
            <w:rPr>
              <w:b/>
              <w:iCs/>
              <w:color w:val="323232" w:themeColor="text2"/>
              <w:spacing w:val="5"/>
              <w:sz w:val="28"/>
              <w:szCs w:val="28"/>
              <w:highlight w:val="lightGray"/>
            </w:rPr>
            <w:t>++\scripts\check_veeam_backups.ps1'</w:t>
          </w:r>
        </w:p>
        <w:p w:rsidR="00491259" w:rsidRDefault="000F7D02" w:rsidP="000F7D02">
          <w:pPr>
            <w:jc w:val="both"/>
            <w:rPr>
              <w:b/>
              <w:iCs/>
              <w:color w:val="0D0D0D" w:themeColor="text1" w:themeTint="F2"/>
              <w:spacing w:val="5"/>
              <w:sz w:val="28"/>
              <w:szCs w:val="28"/>
            </w:rPr>
          </w:pPr>
          <w:r w:rsidRPr="000F7D02">
            <w:rPr>
              <w:b/>
              <w:iCs/>
              <w:color w:val="0D0D0D" w:themeColor="text1" w:themeTint="F2"/>
              <w:spacing w:val="5"/>
              <w:sz w:val="28"/>
              <w:szCs w:val="28"/>
            </w:rPr>
            <w:t>La commande si</w:t>
          </w:r>
          <w:r>
            <w:rPr>
              <w:b/>
              <w:iCs/>
              <w:color w:val="0D0D0D" w:themeColor="text1" w:themeTint="F2"/>
              <w:spacing w:val="5"/>
              <w:sz w:val="28"/>
              <w:szCs w:val="28"/>
            </w:rPr>
            <w:t xml:space="preserve"> dessus </w:t>
          </w:r>
          <w:r w:rsidR="0034145B">
            <w:rPr>
              <w:b/>
              <w:iCs/>
              <w:color w:val="0D0D0D" w:themeColor="text1" w:themeTint="F2"/>
              <w:spacing w:val="5"/>
              <w:sz w:val="28"/>
              <w:szCs w:val="28"/>
            </w:rPr>
            <w:t>exécute</w:t>
          </w:r>
          <w:r>
            <w:rPr>
              <w:b/>
              <w:iCs/>
              <w:color w:val="0D0D0D" w:themeColor="text1" w:themeTint="F2"/>
              <w:spacing w:val="5"/>
              <w:sz w:val="28"/>
              <w:szCs w:val="28"/>
            </w:rPr>
            <w:t xml:space="preserve"> le script renseigné sous </w:t>
          </w:r>
          <w:proofErr w:type="spellStart"/>
          <w:r>
            <w:rPr>
              <w:b/>
              <w:iCs/>
              <w:color w:val="0D0D0D" w:themeColor="text1" w:themeTint="F2"/>
              <w:spacing w:val="5"/>
              <w:sz w:val="28"/>
              <w:szCs w:val="28"/>
            </w:rPr>
            <w:t>powershell</w:t>
          </w:r>
          <w:proofErr w:type="spellEnd"/>
          <w:r w:rsidR="00C15E5E">
            <w:rPr>
              <w:b/>
              <w:iCs/>
              <w:color w:val="0D0D0D" w:themeColor="text1" w:themeTint="F2"/>
              <w:spacing w:val="5"/>
              <w:sz w:val="28"/>
              <w:szCs w:val="28"/>
            </w:rPr>
            <w:t>. Ce test est important car on va vérifier le bon fonctionnement des remontées. A ce moment, l’agent est capable de récupérer les différents états de notre job présent sur Veeam, c’est-à-dire</w:t>
          </w:r>
          <w:r w:rsidR="00491259">
            <w:rPr>
              <w:b/>
              <w:iCs/>
              <w:color w:val="0D0D0D" w:themeColor="text1" w:themeTint="F2"/>
              <w:spacing w:val="5"/>
              <w:sz w:val="28"/>
              <w:szCs w:val="28"/>
            </w:rPr>
            <w:t> :</w:t>
          </w:r>
        </w:p>
        <w:p w:rsidR="00491259" w:rsidRDefault="00491259" w:rsidP="000F7D02">
          <w:pPr>
            <w:jc w:val="both"/>
            <w:rPr>
              <w:b/>
              <w:iCs/>
              <w:color w:val="0D0D0D" w:themeColor="text1" w:themeTint="F2"/>
              <w:spacing w:val="5"/>
              <w:sz w:val="28"/>
              <w:szCs w:val="28"/>
            </w:rPr>
          </w:pPr>
          <w:r>
            <w:rPr>
              <w:b/>
              <w:iCs/>
              <w:color w:val="0D0D0D" w:themeColor="text1" w:themeTint="F2"/>
              <w:spacing w:val="5"/>
              <w:sz w:val="28"/>
              <w:szCs w:val="28"/>
            </w:rPr>
            <w:t>L’absence d’un job</w:t>
          </w:r>
        </w:p>
        <w:p w:rsidR="00491259" w:rsidRPr="00491259" w:rsidRDefault="00491259" w:rsidP="000F7D02">
          <w:pPr>
            <w:jc w:val="both"/>
            <w:rPr>
              <w:b/>
              <w:iCs/>
              <w:color w:val="0D0D0D" w:themeColor="text1" w:themeTint="F2"/>
              <w:spacing w:val="5"/>
              <w:sz w:val="28"/>
              <w:szCs w:val="28"/>
            </w:rPr>
          </w:pPr>
          <w:proofErr w:type="gramStart"/>
          <w:r w:rsidRPr="00491259">
            <w:rPr>
              <w:b/>
              <w:iCs/>
              <w:color w:val="0D0D0D" w:themeColor="text1" w:themeTint="F2"/>
              <w:spacing w:val="5"/>
              <w:sz w:val="28"/>
              <w:szCs w:val="28"/>
              <w:highlight w:val="lightGray"/>
            </w:rPr>
            <w:t>UNKNOWN!</w:t>
          </w:r>
          <w:proofErr w:type="gramEnd"/>
          <w:r w:rsidRPr="00491259">
            <w:rPr>
              <w:b/>
              <w:iCs/>
              <w:color w:val="0D0D0D" w:themeColor="text1" w:themeTint="F2"/>
              <w:spacing w:val="5"/>
              <w:sz w:val="28"/>
              <w:szCs w:val="28"/>
              <w:highlight w:val="lightGray"/>
            </w:rPr>
            <w:t xml:space="preserve"> No </w:t>
          </w:r>
          <w:proofErr w:type="spellStart"/>
          <w:r w:rsidRPr="00491259">
            <w:rPr>
              <w:b/>
              <w:iCs/>
              <w:color w:val="0D0D0D" w:themeColor="text1" w:themeTint="F2"/>
              <w:spacing w:val="5"/>
              <w:sz w:val="28"/>
              <w:szCs w:val="28"/>
              <w:highlight w:val="lightGray"/>
            </w:rPr>
            <w:t>such</w:t>
          </w:r>
          <w:proofErr w:type="spellEnd"/>
          <w:r w:rsidRPr="00491259">
            <w:rPr>
              <w:b/>
              <w:iCs/>
              <w:color w:val="0D0D0D" w:themeColor="text1" w:themeTint="F2"/>
              <w:spacing w:val="5"/>
              <w:sz w:val="28"/>
              <w:szCs w:val="28"/>
              <w:highlight w:val="lightGray"/>
            </w:rPr>
            <w:t xml:space="preserve"> a </w:t>
          </w:r>
          <w:proofErr w:type="gramStart"/>
          <w:r w:rsidRPr="00491259">
            <w:rPr>
              <w:b/>
              <w:iCs/>
              <w:color w:val="0D0D0D" w:themeColor="text1" w:themeTint="F2"/>
              <w:spacing w:val="5"/>
              <w:sz w:val="28"/>
              <w:szCs w:val="28"/>
              <w:highlight w:val="lightGray"/>
            </w:rPr>
            <w:t>job:</w:t>
          </w:r>
          <w:proofErr w:type="gramEnd"/>
          <w:r w:rsidRPr="00491259">
            <w:rPr>
              <w:b/>
              <w:iCs/>
              <w:color w:val="0D0D0D" w:themeColor="text1" w:themeTint="F2"/>
              <w:spacing w:val="5"/>
              <w:sz w:val="28"/>
              <w:szCs w:val="28"/>
              <w:highlight w:val="lightGray"/>
            </w:rPr>
            <w:t xml:space="preserve"> '</w:t>
          </w:r>
          <w:proofErr w:type="spellStart"/>
          <w:r w:rsidRPr="00491259">
            <w:rPr>
              <w:b/>
              <w:iCs/>
              <w:color w:val="0D0D0D" w:themeColor="text1" w:themeTint="F2"/>
              <w:spacing w:val="5"/>
              <w:sz w:val="28"/>
              <w:szCs w:val="28"/>
              <w:highlight w:val="lightGray"/>
            </w:rPr>
            <w:t>Odiwi</w:t>
          </w:r>
          <w:proofErr w:type="spellEnd"/>
          <w:r w:rsidRPr="00491259">
            <w:rPr>
              <w:b/>
              <w:iCs/>
              <w:color w:val="0D0D0D" w:themeColor="text1" w:themeTint="F2"/>
              <w:spacing w:val="5"/>
              <w:sz w:val="28"/>
              <w:szCs w:val="28"/>
              <w:highlight w:val="lightGray"/>
            </w:rPr>
            <w:t>'</w:t>
          </w:r>
        </w:p>
        <w:p w:rsidR="000F7D02" w:rsidRDefault="008B459D" w:rsidP="000F7D02">
          <w:pPr>
            <w:rPr>
              <w:b/>
              <w:iCs/>
              <w:color w:val="323232" w:themeColor="text2"/>
              <w:spacing w:val="5"/>
              <w:sz w:val="28"/>
              <w:szCs w:val="28"/>
            </w:rPr>
          </w:pPr>
          <w:r>
            <w:rPr>
              <w:b/>
              <w:iCs/>
              <w:color w:val="323232" w:themeColor="text2"/>
              <w:spacing w:val="5"/>
              <w:sz w:val="28"/>
              <w:szCs w:val="28"/>
            </w:rPr>
            <w:t xml:space="preserve">Le lancement d’un job </w:t>
          </w:r>
        </w:p>
        <w:p w:rsidR="008B459D" w:rsidRDefault="008B459D" w:rsidP="000F7D02">
          <w:pPr>
            <w:rPr>
              <w:b/>
              <w:iCs/>
              <w:color w:val="323232" w:themeColor="text2"/>
              <w:spacing w:val="5"/>
              <w:sz w:val="28"/>
              <w:szCs w:val="28"/>
            </w:rPr>
          </w:pPr>
          <w:r w:rsidRPr="008B459D">
            <w:rPr>
              <w:b/>
              <w:iCs/>
              <w:color w:val="323232" w:themeColor="text2"/>
              <w:spacing w:val="5"/>
              <w:sz w:val="28"/>
              <w:szCs w:val="28"/>
              <w:highlight w:val="lightGray"/>
            </w:rPr>
            <w:t xml:space="preserve">OK - </w:t>
          </w:r>
          <w:proofErr w:type="gramStart"/>
          <w:r w:rsidRPr="008B459D">
            <w:rPr>
              <w:b/>
              <w:iCs/>
              <w:color w:val="323232" w:themeColor="text2"/>
              <w:spacing w:val="5"/>
              <w:sz w:val="28"/>
              <w:szCs w:val="28"/>
              <w:highlight w:val="lightGray"/>
            </w:rPr>
            <w:t>Job:</w:t>
          </w:r>
          <w:proofErr w:type="gramEnd"/>
          <w:r w:rsidRPr="008B459D">
            <w:rPr>
              <w:b/>
              <w:iCs/>
              <w:color w:val="323232" w:themeColor="text2"/>
              <w:spacing w:val="5"/>
              <w:sz w:val="28"/>
              <w:szCs w:val="28"/>
              <w:highlight w:val="lightGray"/>
            </w:rPr>
            <w:t xml:space="preserve"> '</w:t>
          </w:r>
          <w:proofErr w:type="spellStart"/>
          <w:r w:rsidRPr="008B459D">
            <w:rPr>
              <w:b/>
              <w:iCs/>
              <w:color w:val="323232" w:themeColor="text2"/>
              <w:spacing w:val="5"/>
              <w:sz w:val="28"/>
              <w:szCs w:val="28"/>
              <w:highlight w:val="lightGray"/>
            </w:rPr>
            <w:t>ImgBackUp</w:t>
          </w:r>
          <w:proofErr w:type="spellEnd"/>
          <w:r w:rsidRPr="008B459D">
            <w:rPr>
              <w:b/>
              <w:iCs/>
              <w:color w:val="323232" w:themeColor="text2"/>
              <w:spacing w:val="5"/>
              <w:sz w:val="28"/>
              <w:szCs w:val="28"/>
              <w:highlight w:val="lightGray"/>
            </w:rPr>
            <w:t xml:space="preserve">' </w:t>
          </w:r>
          <w:proofErr w:type="spellStart"/>
          <w:r w:rsidRPr="008B459D">
            <w:rPr>
              <w:b/>
              <w:iCs/>
              <w:color w:val="323232" w:themeColor="text2"/>
              <w:spacing w:val="5"/>
              <w:sz w:val="28"/>
              <w:szCs w:val="28"/>
              <w:highlight w:val="lightGray"/>
            </w:rPr>
            <w:t>is</w:t>
          </w:r>
          <w:proofErr w:type="spellEnd"/>
          <w:r w:rsidRPr="008B459D">
            <w:rPr>
              <w:b/>
              <w:iCs/>
              <w:color w:val="323232" w:themeColor="text2"/>
              <w:spacing w:val="5"/>
              <w:sz w:val="28"/>
              <w:szCs w:val="28"/>
              <w:highlight w:val="lightGray"/>
            </w:rPr>
            <w:t xml:space="preserve"> </w:t>
          </w:r>
          <w:proofErr w:type="spellStart"/>
          <w:r w:rsidRPr="008B459D">
            <w:rPr>
              <w:b/>
              <w:iCs/>
              <w:color w:val="323232" w:themeColor="text2"/>
              <w:spacing w:val="5"/>
              <w:sz w:val="28"/>
              <w:szCs w:val="28"/>
              <w:highlight w:val="lightGray"/>
            </w:rPr>
            <w:t>currently</w:t>
          </w:r>
          <w:proofErr w:type="spellEnd"/>
          <w:r w:rsidRPr="008B459D">
            <w:rPr>
              <w:b/>
              <w:iCs/>
              <w:color w:val="323232" w:themeColor="text2"/>
              <w:spacing w:val="5"/>
              <w:sz w:val="28"/>
              <w:szCs w:val="28"/>
              <w:highlight w:val="lightGray"/>
            </w:rPr>
            <w:t xml:space="preserve"> in </w:t>
          </w:r>
          <w:proofErr w:type="spellStart"/>
          <w:r w:rsidRPr="008B459D">
            <w:rPr>
              <w:b/>
              <w:iCs/>
              <w:color w:val="323232" w:themeColor="text2"/>
              <w:spacing w:val="5"/>
              <w:sz w:val="28"/>
              <w:szCs w:val="28"/>
              <w:highlight w:val="lightGray"/>
            </w:rPr>
            <w:t>progress</w:t>
          </w:r>
          <w:proofErr w:type="spellEnd"/>
        </w:p>
        <w:p w:rsidR="00491259" w:rsidRDefault="008B459D" w:rsidP="000F7D02">
          <w:pPr>
            <w:rPr>
              <w:b/>
              <w:iCs/>
              <w:color w:val="323232" w:themeColor="text2"/>
              <w:spacing w:val="5"/>
              <w:sz w:val="28"/>
              <w:szCs w:val="28"/>
            </w:rPr>
          </w:pPr>
          <w:r>
            <w:rPr>
              <w:b/>
              <w:iCs/>
              <w:color w:val="323232" w:themeColor="text2"/>
              <w:spacing w:val="5"/>
              <w:sz w:val="28"/>
              <w:szCs w:val="28"/>
            </w:rPr>
            <w:lastRenderedPageBreak/>
            <w:t xml:space="preserve">Le job achevé avec succès </w:t>
          </w:r>
        </w:p>
        <w:p w:rsidR="008B459D" w:rsidRDefault="008B459D" w:rsidP="000F7D02">
          <w:pPr>
            <w:rPr>
              <w:b/>
              <w:iCs/>
              <w:color w:val="323232" w:themeColor="text2"/>
              <w:spacing w:val="5"/>
              <w:sz w:val="28"/>
              <w:szCs w:val="28"/>
              <w:highlight w:val="lightGray"/>
            </w:rPr>
          </w:pPr>
          <w:proofErr w:type="gramStart"/>
          <w:r w:rsidRPr="008B459D">
            <w:rPr>
              <w:b/>
              <w:iCs/>
              <w:color w:val="323232" w:themeColor="text2"/>
              <w:spacing w:val="5"/>
              <w:sz w:val="28"/>
              <w:szCs w:val="28"/>
              <w:highlight w:val="lightGray"/>
            </w:rPr>
            <w:t>OK!</w:t>
          </w:r>
          <w:proofErr w:type="gramEnd"/>
          <w:r w:rsidRPr="008B459D">
            <w:rPr>
              <w:b/>
              <w:iCs/>
              <w:color w:val="323232" w:themeColor="text2"/>
              <w:spacing w:val="5"/>
              <w:sz w:val="28"/>
              <w:szCs w:val="28"/>
              <w:highlight w:val="lightGray"/>
            </w:rPr>
            <w:t xml:space="preserve"> Backup process of job '</w:t>
          </w:r>
          <w:proofErr w:type="spellStart"/>
          <w:r w:rsidRPr="008B459D">
            <w:rPr>
              <w:b/>
              <w:iCs/>
              <w:color w:val="323232" w:themeColor="text2"/>
              <w:spacing w:val="5"/>
              <w:sz w:val="28"/>
              <w:szCs w:val="28"/>
              <w:highlight w:val="lightGray"/>
            </w:rPr>
            <w:t>ImgBackUp</w:t>
          </w:r>
          <w:proofErr w:type="spellEnd"/>
          <w:r w:rsidRPr="008B459D">
            <w:rPr>
              <w:b/>
              <w:iCs/>
              <w:color w:val="323232" w:themeColor="text2"/>
              <w:spacing w:val="5"/>
              <w:sz w:val="28"/>
              <w:szCs w:val="28"/>
              <w:highlight w:val="lightGray"/>
            </w:rPr>
            <w:t xml:space="preserve">' </w:t>
          </w:r>
          <w:proofErr w:type="spellStart"/>
          <w:r w:rsidRPr="008B459D">
            <w:rPr>
              <w:b/>
              <w:iCs/>
              <w:color w:val="323232" w:themeColor="text2"/>
              <w:spacing w:val="5"/>
              <w:sz w:val="28"/>
              <w:szCs w:val="28"/>
              <w:highlight w:val="lightGray"/>
            </w:rPr>
            <w:t>completed</w:t>
          </w:r>
          <w:proofErr w:type="spellEnd"/>
          <w:r w:rsidRPr="008B459D">
            <w:rPr>
              <w:b/>
              <w:iCs/>
              <w:color w:val="323232" w:themeColor="text2"/>
              <w:spacing w:val="5"/>
              <w:sz w:val="28"/>
              <w:szCs w:val="28"/>
              <w:highlight w:val="lightGray"/>
            </w:rPr>
            <w:t xml:space="preserve"> </w:t>
          </w:r>
          <w:proofErr w:type="spellStart"/>
          <w:r w:rsidRPr="008B459D">
            <w:rPr>
              <w:b/>
              <w:iCs/>
              <w:color w:val="323232" w:themeColor="text2"/>
              <w:spacing w:val="5"/>
              <w:sz w:val="28"/>
              <w:szCs w:val="28"/>
              <w:highlight w:val="lightGray"/>
            </w:rPr>
            <w:t>successfully</w:t>
          </w:r>
          <w:proofErr w:type="spellEnd"/>
        </w:p>
        <w:p w:rsidR="008B459D" w:rsidRDefault="008B459D" w:rsidP="000F7D02">
          <w:pPr>
            <w:rPr>
              <w:b/>
              <w:iCs/>
              <w:color w:val="323232" w:themeColor="text2"/>
              <w:spacing w:val="5"/>
              <w:sz w:val="28"/>
              <w:szCs w:val="28"/>
            </w:rPr>
          </w:pPr>
          <w:r>
            <w:rPr>
              <w:b/>
              <w:iCs/>
              <w:color w:val="323232" w:themeColor="text2"/>
              <w:spacing w:val="5"/>
              <w:sz w:val="28"/>
              <w:szCs w:val="28"/>
            </w:rPr>
            <w:t>Le job achevé avec une erreur</w:t>
          </w:r>
        </w:p>
        <w:p w:rsidR="008B459D" w:rsidRDefault="008B459D" w:rsidP="000F7D02">
          <w:pPr>
            <w:rPr>
              <w:b/>
              <w:iCs/>
              <w:color w:val="323232" w:themeColor="text2"/>
              <w:spacing w:val="5"/>
              <w:sz w:val="28"/>
              <w:szCs w:val="28"/>
              <w:highlight w:val="lightGray"/>
            </w:rPr>
          </w:pPr>
          <w:proofErr w:type="gramStart"/>
          <w:r w:rsidRPr="008B459D">
            <w:rPr>
              <w:b/>
              <w:iCs/>
              <w:color w:val="323232" w:themeColor="text2"/>
              <w:spacing w:val="5"/>
              <w:sz w:val="28"/>
              <w:szCs w:val="28"/>
              <w:highlight w:val="lightGray"/>
            </w:rPr>
            <w:t>CRITICAL!</w:t>
          </w:r>
          <w:proofErr w:type="gramEnd"/>
          <w:r w:rsidRPr="008B459D">
            <w:rPr>
              <w:b/>
              <w:iCs/>
              <w:color w:val="323232" w:themeColor="text2"/>
              <w:spacing w:val="5"/>
              <w:sz w:val="28"/>
              <w:szCs w:val="28"/>
              <w:highlight w:val="lightGray"/>
            </w:rPr>
            <w:t xml:space="preserve"> </w:t>
          </w:r>
          <w:proofErr w:type="spellStart"/>
          <w:r w:rsidRPr="008B459D">
            <w:rPr>
              <w:b/>
              <w:iCs/>
              <w:color w:val="323232" w:themeColor="text2"/>
              <w:spacing w:val="5"/>
              <w:sz w:val="28"/>
              <w:szCs w:val="28"/>
              <w:highlight w:val="lightGray"/>
            </w:rPr>
            <w:t>Errors</w:t>
          </w:r>
          <w:proofErr w:type="spellEnd"/>
          <w:r w:rsidRPr="008B459D">
            <w:rPr>
              <w:b/>
              <w:iCs/>
              <w:color w:val="323232" w:themeColor="text2"/>
              <w:spacing w:val="5"/>
              <w:sz w:val="28"/>
              <w:szCs w:val="28"/>
              <w:highlight w:val="lightGray"/>
            </w:rPr>
            <w:t xml:space="preserve"> </w:t>
          </w:r>
          <w:proofErr w:type="spellStart"/>
          <w:r w:rsidRPr="008B459D">
            <w:rPr>
              <w:b/>
              <w:iCs/>
              <w:color w:val="323232" w:themeColor="text2"/>
              <w:spacing w:val="5"/>
              <w:sz w:val="28"/>
              <w:szCs w:val="28"/>
              <w:highlight w:val="lightGray"/>
            </w:rPr>
            <w:t>were</w:t>
          </w:r>
          <w:proofErr w:type="spellEnd"/>
          <w:r w:rsidRPr="008B459D">
            <w:rPr>
              <w:b/>
              <w:iCs/>
              <w:color w:val="323232" w:themeColor="text2"/>
              <w:spacing w:val="5"/>
              <w:sz w:val="28"/>
              <w:szCs w:val="28"/>
              <w:highlight w:val="lightGray"/>
            </w:rPr>
            <w:t xml:space="preserve"> </w:t>
          </w:r>
          <w:proofErr w:type="spellStart"/>
          <w:r w:rsidRPr="008B459D">
            <w:rPr>
              <w:b/>
              <w:iCs/>
              <w:color w:val="323232" w:themeColor="text2"/>
              <w:spacing w:val="5"/>
              <w:sz w:val="28"/>
              <w:szCs w:val="28"/>
              <w:highlight w:val="lightGray"/>
            </w:rPr>
            <w:t>encountered</w:t>
          </w:r>
          <w:proofErr w:type="spellEnd"/>
          <w:r w:rsidRPr="008B459D">
            <w:rPr>
              <w:b/>
              <w:iCs/>
              <w:color w:val="323232" w:themeColor="text2"/>
              <w:spacing w:val="5"/>
              <w:sz w:val="28"/>
              <w:szCs w:val="28"/>
              <w:highlight w:val="lightGray"/>
            </w:rPr>
            <w:t xml:space="preserve"> </w:t>
          </w:r>
          <w:proofErr w:type="spellStart"/>
          <w:r w:rsidRPr="008B459D">
            <w:rPr>
              <w:b/>
              <w:iCs/>
              <w:color w:val="323232" w:themeColor="text2"/>
              <w:spacing w:val="5"/>
              <w:sz w:val="28"/>
              <w:szCs w:val="28"/>
              <w:highlight w:val="lightGray"/>
            </w:rPr>
            <w:t>during</w:t>
          </w:r>
          <w:proofErr w:type="spellEnd"/>
          <w:r w:rsidRPr="008B459D">
            <w:rPr>
              <w:b/>
              <w:iCs/>
              <w:color w:val="323232" w:themeColor="text2"/>
              <w:spacing w:val="5"/>
              <w:sz w:val="28"/>
              <w:szCs w:val="28"/>
              <w:highlight w:val="lightGray"/>
            </w:rPr>
            <w:t xml:space="preserve"> the backup process of the </w:t>
          </w:r>
          <w:proofErr w:type="spellStart"/>
          <w:r w:rsidRPr="008B459D">
            <w:rPr>
              <w:b/>
              <w:iCs/>
              <w:color w:val="323232" w:themeColor="text2"/>
              <w:spacing w:val="5"/>
              <w:sz w:val="28"/>
              <w:szCs w:val="28"/>
              <w:highlight w:val="lightGray"/>
            </w:rPr>
            <w:t>following</w:t>
          </w:r>
          <w:proofErr w:type="spellEnd"/>
          <w:r w:rsidRPr="008B459D">
            <w:rPr>
              <w:b/>
              <w:iCs/>
              <w:color w:val="323232" w:themeColor="text2"/>
              <w:spacing w:val="5"/>
              <w:sz w:val="28"/>
              <w:szCs w:val="28"/>
              <w:highlight w:val="lightGray"/>
            </w:rPr>
            <w:t xml:space="preserve"> </w:t>
          </w:r>
          <w:proofErr w:type="gramStart"/>
          <w:r w:rsidRPr="008B459D">
            <w:rPr>
              <w:b/>
              <w:iCs/>
              <w:color w:val="323232" w:themeColor="text2"/>
              <w:spacing w:val="5"/>
              <w:sz w:val="28"/>
              <w:szCs w:val="28"/>
              <w:highlight w:val="lightGray"/>
            </w:rPr>
            <w:t>job:</w:t>
          </w:r>
          <w:proofErr w:type="gramEnd"/>
          <w:r w:rsidRPr="008B459D">
            <w:rPr>
              <w:b/>
              <w:iCs/>
              <w:color w:val="323232" w:themeColor="text2"/>
              <w:spacing w:val="5"/>
              <w:sz w:val="28"/>
              <w:szCs w:val="28"/>
              <w:highlight w:val="lightGray"/>
            </w:rPr>
            <w:t xml:space="preserve"> '</w:t>
          </w:r>
          <w:proofErr w:type="spellStart"/>
          <w:r w:rsidRPr="008B459D">
            <w:rPr>
              <w:b/>
              <w:iCs/>
              <w:color w:val="323232" w:themeColor="text2"/>
              <w:spacing w:val="5"/>
              <w:sz w:val="28"/>
              <w:szCs w:val="28"/>
              <w:highlight w:val="lightGray"/>
            </w:rPr>
            <w:t>ImgBackUp</w:t>
          </w:r>
          <w:proofErr w:type="spellEnd"/>
          <w:r w:rsidRPr="008B459D">
            <w:rPr>
              <w:b/>
              <w:iCs/>
              <w:color w:val="323232" w:themeColor="text2"/>
              <w:spacing w:val="5"/>
              <w:sz w:val="28"/>
              <w:szCs w:val="28"/>
              <w:highlight w:val="lightGray"/>
            </w:rPr>
            <w:t>'</w:t>
          </w:r>
        </w:p>
        <w:p w:rsidR="008B459D" w:rsidRDefault="008B459D" w:rsidP="000F7D02">
          <w:pPr>
            <w:rPr>
              <w:b/>
              <w:iCs/>
              <w:color w:val="323232" w:themeColor="text2"/>
              <w:spacing w:val="5"/>
              <w:sz w:val="28"/>
              <w:szCs w:val="28"/>
            </w:rPr>
          </w:pPr>
          <w:r>
            <w:rPr>
              <w:b/>
              <w:iCs/>
              <w:color w:val="323232" w:themeColor="text2"/>
              <w:spacing w:val="5"/>
              <w:sz w:val="28"/>
              <w:szCs w:val="28"/>
            </w:rPr>
            <w:t>Et pour finir, le lancement d’un job qui n’aurait pas été lancé récemment</w:t>
          </w:r>
        </w:p>
        <w:p w:rsidR="008B459D" w:rsidRDefault="008B459D" w:rsidP="000F7D02">
          <w:pPr>
            <w:rPr>
              <w:b/>
              <w:iCs/>
              <w:color w:val="323232" w:themeColor="text2"/>
              <w:spacing w:val="5"/>
              <w:sz w:val="28"/>
              <w:szCs w:val="28"/>
            </w:rPr>
          </w:pPr>
          <w:proofErr w:type="gramStart"/>
          <w:r w:rsidRPr="008B459D">
            <w:rPr>
              <w:b/>
              <w:iCs/>
              <w:color w:val="323232" w:themeColor="text2"/>
              <w:spacing w:val="5"/>
              <w:sz w:val="28"/>
              <w:szCs w:val="28"/>
              <w:highlight w:val="lightGray"/>
            </w:rPr>
            <w:t>CRITICAL!</w:t>
          </w:r>
          <w:proofErr w:type="gramEnd"/>
          <w:r w:rsidRPr="008B459D">
            <w:rPr>
              <w:b/>
              <w:iCs/>
              <w:color w:val="323232" w:themeColor="text2"/>
              <w:spacing w:val="5"/>
              <w:sz w:val="28"/>
              <w:szCs w:val="28"/>
              <w:highlight w:val="lightGray"/>
            </w:rPr>
            <w:t xml:space="preserve"> Last run of </w:t>
          </w:r>
          <w:proofErr w:type="gramStart"/>
          <w:r w:rsidRPr="008B459D">
            <w:rPr>
              <w:b/>
              <w:iCs/>
              <w:color w:val="323232" w:themeColor="text2"/>
              <w:spacing w:val="5"/>
              <w:sz w:val="28"/>
              <w:szCs w:val="28"/>
              <w:highlight w:val="lightGray"/>
            </w:rPr>
            <w:t>job:</w:t>
          </w:r>
          <w:proofErr w:type="gramEnd"/>
          <w:r w:rsidRPr="008B459D">
            <w:rPr>
              <w:b/>
              <w:iCs/>
              <w:color w:val="323232" w:themeColor="text2"/>
              <w:spacing w:val="5"/>
              <w:sz w:val="28"/>
              <w:szCs w:val="28"/>
              <w:highlight w:val="lightGray"/>
            </w:rPr>
            <w:t xml:space="preserve"> '</w:t>
          </w:r>
          <w:proofErr w:type="spellStart"/>
          <w:r w:rsidRPr="008B459D">
            <w:rPr>
              <w:b/>
              <w:iCs/>
              <w:color w:val="323232" w:themeColor="text2"/>
              <w:spacing w:val="5"/>
              <w:sz w:val="28"/>
              <w:szCs w:val="28"/>
              <w:highlight w:val="lightGray"/>
            </w:rPr>
            <w:t>ImgBackUp</w:t>
          </w:r>
          <w:proofErr w:type="spellEnd"/>
          <w:r w:rsidRPr="008B459D">
            <w:rPr>
              <w:b/>
              <w:iCs/>
              <w:color w:val="323232" w:themeColor="text2"/>
              <w:spacing w:val="5"/>
              <w:sz w:val="28"/>
              <w:szCs w:val="28"/>
              <w:highlight w:val="lightGray"/>
            </w:rPr>
            <w:t xml:space="preserve">' more </w:t>
          </w:r>
          <w:proofErr w:type="spellStart"/>
          <w:r w:rsidRPr="008B459D">
            <w:rPr>
              <w:b/>
              <w:iCs/>
              <w:color w:val="323232" w:themeColor="text2"/>
              <w:spacing w:val="5"/>
              <w:sz w:val="28"/>
              <w:szCs w:val="28"/>
              <w:highlight w:val="lightGray"/>
            </w:rPr>
            <w:t>than</w:t>
          </w:r>
          <w:proofErr w:type="spellEnd"/>
          <w:r w:rsidRPr="008B459D">
            <w:rPr>
              <w:b/>
              <w:iCs/>
              <w:color w:val="323232" w:themeColor="text2"/>
              <w:spacing w:val="5"/>
              <w:sz w:val="28"/>
              <w:szCs w:val="28"/>
              <w:highlight w:val="lightGray"/>
            </w:rPr>
            <w:t xml:space="preserve">  </w:t>
          </w:r>
          <w:proofErr w:type="spellStart"/>
          <w:r w:rsidRPr="008B459D">
            <w:rPr>
              <w:b/>
              <w:iCs/>
              <w:color w:val="323232" w:themeColor="text2"/>
              <w:spacing w:val="5"/>
              <w:sz w:val="28"/>
              <w:szCs w:val="28"/>
              <w:highlight w:val="lightGray"/>
            </w:rPr>
            <w:t>days</w:t>
          </w:r>
          <w:proofErr w:type="spellEnd"/>
          <w:r w:rsidRPr="008B459D">
            <w:rPr>
              <w:b/>
              <w:iCs/>
              <w:color w:val="323232" w:themeColor="text2"/>
              <w:spacing w:val="5"/>
              <w:sz w:val="28"/>
              <w:szCs w:val="28"/>
              <w:highlight w:val="lightGray"/>
            </w:rPr>
            <w:t xml:space="preserve"> </w:t>
          </w:r>
          <w:proofErr w:type="spellStart"/>
          <w:r w:rsidRPr="008B459D">
            <w:rPr>
              <w:b/>
              <w:iCs/>
              <w:color w:val="323232" w:themeColor="text2"/>
              <w:spacing w:val="5"/>
              <w:sz w:val="28"/>
              <w:szCs w:val="28"/>
              <w:highlight w:val="lightGray"/>
            </w:rPr>
            <w:t>ago</w:t>
          </w:r>
          <w:proofErr w:type="spellEnd"/>
        </w:p>
        <w:p w:rsidR="00491259" w:rsidRDefault="00BD0EE6" w:rsidP="00BD0EE6">
          <w:pPr>
            <w:jc w:val="both"/>
            <w:rPr>
              <w:b/>
              <w:iCs/>
              <w:color w:val="323232" w:themeColor="text2"/>
              <w:spacing w:val="5"/>
              <w:sz w:val="28"/>
              <w:szCs w:val="28"/>
            </w:rPr>
          </w:pPr>
          <w:r>
            <w:rPr>
              <w:b/>
              <w:iCs/>
              <w:color w:val="323232" w:themeColor="text2"/>
              <w:spacing w:val="5"/>
              <w:sz w:val="28"/>
              <w:szCs w:val="28"/>
            </w:rPr>
            <w:t xml:space="preserve">Un dernier état est </w:t>
          </w:r>
          <w:proofErr w:type="spellStart"/>
          <w:proofErr w:type="gramStart"/>
          <w:r>
            <w:rPr>
              <w:b/>
              <w:iCs/>
              <w:color w:val="323232" w:themeColor="text2"/>
              <w:spacing w:val="5"/>
              <w:sz w:val="28"/>
              <w:szCs w:val="28"/>
            </w:rPr>
            <w:t>prit</w:t>
          </w:r>
          <w:proofErr w:type="spellEnd"/>
          <w:proofErr w:type="gramEnd"/>
          <w:r>
            <w:rPr>
              <w:b/>
              <w:iCs/>
              <w:color w:val="323232" w:themeColor="text2"/>
              <w:spacing w:val="5"/>
              <w:sz w:val="28"/>
              <w:szCs w:val="28"/>
            </w:rPr>
            <w:t xml:space="preserve"> en compte cependant celui sera moins utilisé car nous garantissons un bon fonctionnement de l’outil.</w:t>
          </w:r>
        </w:p>
        <w:p w:rsidR="00BD0EE6" w:rsidRPr="00B232B0" w:rsidRDefault="00BD0EE6" w:rsidP="00BD0EE6">
          <w:pPr>
            <w:jc w:val="both"/>
            <w:rPr>
              <w:b/>
              <w:iCs/>
              <w:color w:val="323232" w:themeColor="text2"/>
              <w:spacing w:val="5"/>
              <w:sz w:val="28"/>
              <w:szCs w:val="28"/>
            </w:rPr>
          </w:pPr>
        </w:p>
        <w:p w:rsidR="00D709C9" w:rsidRDefault="00B232B0">
          <w:pPr>
            <w:rPr>
              <w:b/>
              <w:iCs/>
              <w:color w:val="4F141B" w:themeColor="accent2" w:themeShade="80"/>
              <w:spacing w:val="5"/>
              <w:sz w:val="40"/>
              <w:szCs w:val="40"/>
            </w:rPr>
          </w:pPr>
          <w:proofErr w:type="spellStart"/>
          <w:r w:rsidRPr="00B232B0">
            <w:rPr>
              <w:b/>
              <w:iCs/>
              <w:color w:val="4F141B" w:themeColor="accent2" w:themeShade="80"/>
              <w:spacing w:val="5"/>
              <w:sz w:val="40"/>
              <w:szCs w:val="40"/>
            </w:rPr>
            <w:t>NSClient</w:t>
          </w:r>
          <w:proofErr w:type="spellEnd"/>
          <w:r w:rsidRPr="00B232B0">
            <w:rPr>
              <w:b/>
              <w:iCs/>
              <w:color w:val="4F141B" w:themeColor="accent2" w:themeShade="80"/>
              <w:spacing w:val="5"/>
              <w:sz w:val="40"/>
              <w:szCs w:val="40"/>
            </w:rPr>
            <w:t>++ : Configuration</w:t>
          </w:r>
        </w:p>
        <w:p w:rsidR="003707B3" w:rsidRDefault="00B232B0" w:rsidP="003A71D5">
          <w:pPr>
            <w:jc w:val="both"/>
            <w:rPr>
              <w:b/>
              <w:iCs/>
              <w:color w:val="262626" w:themeColor="text1" w:themeTint="D9"/>
              <w:spacing w:val="5"/>
              <w:sz w:val="28"/>
              <w:szCs w:val="28"/>
            </w:rPr>
          </w:pPr>
          <w:r>
            <w:rPr>
              <w:b/>
              <w:iCs/>
              <w:color w:val="262626" w:themeColor="text1" w:themeTint="D9"/>
              <w:spacing w:val="5"/>
              <w:sz w:val="28"/>
              <w:szCs w:val="28"/>
            </w:rPr>
            <w:t xml:space="preserve">Lors de l’installation de l’agent, certains éléments seront </w:t>
          </w:r>
          <w:r w:rsidR="003A71D5">
            <w:rPr>
              <w:b/>
              <w:iCs/>
              <w:color w:val="262626" w:themeColor="text1" w:themeTint="D9"/>
              <w:spacing w:val="5"/>
              <w:sz w:val="28"/>
              <w:szCs w:val="28"/>
            </w:rPr>
            <w:t>configurés</w:t>
          </w:r>
          <w:r>
            <w:rPr>
              <w:b/>
              <w:iCs/>
              <w:color w:val="262626" w:themeColor="text1" w:themeTint="D9"/>
              <w:spacing w:val="5"/>
              <w:sz w:val="28"/>
              <w:szCs w:val="28"/>
            </w:rPr>
            <w:t xml:space="preserve">, en fonction de ce qui a été cochés, renseignés. </w:t>
          </w:r>
          <w:r w:rsidR="002A291F">
            <w:rPr>
              <w:b/>
              <w:iCs/>
              <w:color w:val="262626" w:themeColor="text1" w:themeTint="D9"/>
              <w:spacing w:val="5"/>
              <w:sz w:val="28"/>
              <w:szCs w:val="28"/>
            </w:rPr>
            <w:t>Cependant plusieurs modules seront nécessaires</w:t>
          </w:r>
          <w:r w:rsidR="003A71D5">
            <w:rPr>
              <w:b/>
              <w:iCs/>
              <w:color w:val="262626" w:themeColor="text1" w:themeTint="D9"/>
              <w:spacing w:val="5"/>
              <w:sz w:val="28"/>
              <w:szCs w:val="28"/>
            </w:rPr>
            <w:t xml:space="preserve"> afin de réaliser certaines commandes check system, </w:t>
          </w:r>
          <w:proofErr w:type="spellStart"/>
          <w:r w:rsidR="003A71D5">
            <w:rPr>
              <w:b/>
              <w:iCs/>
              <w:color w:val="262626" w:themeColor="text1" w:themeTint="D9"/>
              <w:spacing w:val="5"/>
              <w:sz w:val="28"/>
              <w:szCs w:val="28"/>
            </w:rPr>
            <w:t>disk</w:t>
          </w:r>
          <w:proofErr w:type="spellEnd"/>
          <w:r w:rsidR="003A71D5">
            <w:rPr>
              <w:b/>
              <w:iCs/>
              <w:color w:val="262626" w:themeColor="text1" w:themeTint="D9"/>
              <w:spacing w:val="5"/>
              <w:sz w:val="28"/>
              <w:szCs w:val="28"/>
            </w:rPr>
            <w:t>, log.</w:t>
          </w:r>
        </w:p>
        <w:p w:rsidR="008B0DA0" w:rsidRPr="003A71D5" w:rsidRDefault="003A71D5" w:rsidP="003A71D5">
          <w:pPr>
            <w:jc w:val="both"/>
            <w:rPr>
              <w:iCs/>
              <w:color w:val="000000" w:themeColor="text1"/>
              <w:spacing w:val="5"/>
              <w:sz w:val="28"/>
              <w:szCs w:val="28"/>
            </w:rPr>
          </w:pPr>
          <w:proofErr w:type="spellStart"/>
          <w:proofErr w:type="gramStart"/>
          <w:r>
            <w:rPr>
              <w:b/>
              <w:iCs/>
              <w:color w:val="262626" w:themeColor="text1" w:themeTint="D9"/>
              <w:spacing w:val="5"/>
              <w:sz w:val="28"/>
              <w:szCs w:val="28"/>
            </w:rPr>
            <w:t>ref</w:t>
          </w:r>
          <w:proofErr w:type="spellEnd"/>
          <w:proofErr w:type="gramEnd"/>
          <w:r>
            <w:rPr>
              <w:b/>
              <w:iCs/>
              <w:color w:val="262626" w:themeColor="text1" w:themeTint="D9"/>
              <w:spacing w:val="5"/>
              <w:sz w:val="28"/>
              <w:szCs w:val="28"/>
            </w:rPr>
            <w:t xml:space="preserve"> le lien </w:t>
          </w:r>
          <w:hyperlink r:id="rId13" w:history="1">
            <w:r w:rsidR="003707B3" w:rsidRPr="004705BF">
              <w:rPr>
                <w:rStyle w:val="Lienhypertexte"/>
                <w:iCs/>
                <w:spacing w:val="5"/>
                <w:sz w:val="24"/>
                <w:szCs w:val="24"/>
              </w:rPr>
              <w:t>http://docs.nsclient.org/0.4.3/reference/index.html</w:t>
            </w:r>
          </w:hyperlink>
        </w:p>
        <w:p w:rsidR="008B0DA0" w:rsidRDefault="008B0DA0">
          <w:pPr>
            <w:rPr>
              <w:i/>
              <w:iCs/>
              <w:color w:val="323232" w:themeColor="text2"/>
              <w:spacing w:val="5"/>
              <w:sz w:val="24"/>
              <w:szCs w:val="24"/>
            </w:rPr>
          </w:pPr>
        </w:p>
        <w:p w:rsidR="008B0DA0" w:rsidRDefault="008B0DA0">
          <w:pPr>
            <w:rPr>
              <w:i/>
              <w:iCs/>
              <w:color w:val="323232" w:themeColor="text2"/>
              <w:spacing w:val="5"/>
              <w:sz w:val="24"/>
              <w:szCs w:val="24"/>
            </w:rPr>
          </w:pPr>
        </w:p>
        <w:p w:rsidR="008B0DA0" w:rsidRDefault="008B0DA0">
          <w:pPr>
            <w:rPr>
              <w:i/>
              <w:iCs/>
              <w:color w:val="323232" w:themeColor="text2"/>
              <w:spacing w:val="5"/>
              <w:sz w:val="24"/>
              <w:szCs w:val="24"/>
            </w:rPr>
          </w:pPr>
        </w:p>
        <w:p w:rsidR="008B0DA0" w:rsidRDefault="008B0DA0">
          <w:pPr>
            <w:rPr>
              <w:i/>
              <w:iCs/>
              <w:color w:val="323232" w:themeColor="text2"/>
              <w:spacing w:val="5"/>
              <w:sz w:val="24"/>
              <w:szCs w:val="24"/>
            </w:rPr>
          </w:pPr>
        </w:p>
        <w:p w:rsidR="00C266D8" w:rsidRPr="00E872E4" w:rsidRDefault="002173F9">
          <w:pPr>
            <w:rPr>
              <w:i/>
              <w:iCs/>
              <w:color w:val="323232" w:themeColor="text2"/>
              <w:spacing w:val="5"/>
              <w:sz w:val="24"/>
              <w:szCs w:val="24"/>
            </w:rPr>
          </w:pPr>
        </w:p>
        <w:bookmarkStart w:id="0" w:name="_GoBack" w:displacedByCustomXml="next"/>
        <w:bookmarkEnd w:id="0" w:displacedByCustomXml="next"/>
      </w:sdtContent>
    </w:sdt>
    <w:p w:rsidR="00495755" w:rsidRDefault="00495755"/>
    <w:p w:rsidR="00495755" w:rsidRDefault="00495755"/>
    <w:p w:rsidR="00495755" w:rsidRDefault="00495755"/>
    <w:p w:rsidR="00495755" w:rsidRDefault="00495755"/>
    <w:p w:rsidR="00495755" w:rsidRDefault="00495755"/>
    <w:p w:rsidR="00495755" w:rsidRDefault="00495755"/>
    <w:p w:rsidR="00495755" w:rsidRDefault="00495755"/>
    <w:p w:rsidR="00495755" w:rsidRDefault="00495755"/>
    <w:p w:rsidR="00495755" w:rsidRDefault="00495755"/>
    <w:p w:rsidR="00495755" w:rsidRDefault="00495755"/>
    <w:p w:rsidR="00495755" w:rsidRDefault="00495755"/>
    <w:p w:rsidR="00495755" w:rsidRDefault="00495755"/>
    <w:p w:rsidR="00495755" w:rsidRDefault="00495755"/>
    <w:p w:rsidR="00495755" w:rsidRDefault="00495755"/>
    <w:p w:rsidR="00495755" w:rsidRDefault="00495755"/>
    <w:p w:rsidR="00495755" w:rsidRDefault="00495755"/>
    <w:p w:rsidR="00495755" w:rsidRDefault="00495755"/>
    <w:p w:rsidR="00495755" w:rsidRDefault="00495755"/>
    <w:p w:rsidR="00495755" w:rsidRDefault="00495755"/>
    <w:p w:rsidR="00495755" w:rsidRDefault="00495755"/>
    <w:p w:rsidR="00495755" w:rsidRDefault="00495755"/>
    <w:p w:rsidR="00495755" w:rsidRDefault="00495755"/>
    <w:p w:rsidR="00495755" w:rsidRDefault="00495755"/>
    <w:p w:rsidR="00495755" w:rsidRDefault="00495755"/>
    <w:p w:rsidR="00495755" w:rsidRDefault="00495755"/>
    <w:p w:rsidR="00495755" w:rsidRDefault="00495755"/>
    <w:p w:rsidR="00495755" w:rsidRDefault="00495755"/>
    <w:p w:rsidR="00495755" w:rsidRDefault="00495755"/>
    <w:p w:rsidR="00495755" w:rsidRDefault="00495755"/>
    <w:p w:rsidR="00495755" w:rsidRDefault="00495755"/>
    <w:p w:rsidR="00495755" w:rsidRDefault="00495755"/>
    <w:p w:rsidR="00495755" w:rsidRDefault="00495755"/>
    <w:p w:rsidR="00495755" w:rsidRDefault="00495755"/>
    <w:sectPr w:rsidR="00495755">
      <w:headerReference w:type="default" r:id="rId14"/>
      <w:footerReference w:type="default" r:id="rId15"/>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73F9" w:rsidRDefault="002173F9">
      <w:pPr>
        <w:spacing w:after="0" w:line="240" w:lineRule="auto"/>
      </w:pPr>
      <w:r>
        <w:separator/>
      </w:r>
    </w:p>
  </w:endnote>
  <w:endnote w:type="continuationSeparator" w:id="0">
    <w:p w:rsidR="002173F9" w:rsidRDefault="00217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5828967"/>
      <w:docPartObj>
        <w:docPartGallery w:val="Page Numbers (Bottom of Page)"/>
        <w:docPartUnique/>
      </w:docPartObj>
    </w:sdtPr>
    <w:sdtEndPr/>
    <w:sdtContent>
      <w:p w:rsidR="00B232B0" w:rsidRDefault="00B232B0">
        <w:pPr>
          <w:pStyle w:val="Pieddepage"/>
          <w:jc w:val="center"/>
        </w:pPr>
        <w:r>
          <w:fldChar w:fldCharType="begin"/>
        </w:r>
        <w:r>
          <w:instrText>PAGE   \* MERGEFORMAT</w:instrText>
        </w:r>
        <w:r>
          <w:fldChar w:fldCharType="separate"/>
        </w:r>
        <w:r w:rsidR="003707B3">
          <w:rPr>
            <w:noProof/>
          </w:rPr>
          <w:t>6</w:t>
        </w:r>
        <w:r>
          <w:fldChar w:fldCharType="end"/>
        </w:r>
      </w:p>
    </w:sdtContent>
  </w:sdt>
  <w:p w:rsidR="00B232B0" w:rsidRDefault="00B232B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73F9" w:rsidRDefault="002173F9">
      <w:pPr>
        <w:spacing w:after="0" w:line="240" w:lineRule="auto"/>
      </w:pPr>
      <w:r>
        <w:separator/>
      </w:r>
    </w:p>
  </w:footnote>
  <w:footnote w:type="continuationSeparator" w:id="0">
    <w:p w:rsidR="002173F9" w:rsidRDefault="002173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2B0" w:rsidRDefault="00B232B0">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8-02-02T00:00:00Z">
          <w:dateFormat w:val="dd/MM/yyyy"/>
          <w:lid w:val="fr-FR"/>
          <w:storeMappedDataAs w:val="dateTime"/>
          <w:calendar w:val="gregorian"/>
        </w:date>
      </w:sdtPr>
      <w:sdtEndPr/>
      <w:sdtContent>
        <w:r>
          <w:t>02/02/2018</w:t>
        </w:r>
      </w:sdtContent>
    </w:sdt>
    <w:r>
      <w:rPr>
        <w:noProof/>
      </w:rPr>
      <mc:AlternateContent>
        <mc:Choice Requires="wps">
          <w:drawing>
            <wp:anchor distT="0" distB="0" distL="114300" distR="114300" simplePos="0" relativeHeight="251647488" behindDoc="0" locked="0" layoutInCell="1" allowOverlap="1" wp14:editId="168BFE50">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2F6A2822"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47488;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07f09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07F09" w:themeColor="accent1"/>
        <w:sz w:val="16"/>
      </w:rPr>
    </w:lvl>
    <w:lvl w:ilvl="1">
      <w:start w:val="1"/>
      <w:numFmt w:val="bullet"/>
      <w:lvlText w:val=""/>
      <w:lvlJc w:val="left"/>
      <w:pPr>
        <w:ind w:left="490" w:hanging="245"/>
      </w:pPr>
      <w:rPr>
        <w:rFonts w:ascii="Symbol" w:hAnsi="Symbol" w:hint="default"/>
        <w:color w:val="F07F09" w:themeColor="accent1"/>
        <w:sz w:val="18"/>
      </w:rPr>
    </w:lvl>
    <w:lvl w:ilvl="2">
      <w:start w:val="1"/>
      <w:numFmt w:val="bullet"/>
      <w:lvlText w:val=""/>
      <w:lvlJc w:val="left"/>
      <w:pPr>
        <w:ind w:left="735" w:hanging="245"/>
      </w:pPr>
      <w:rPr>
        <w:rFonts w:ascii="Symbol" w:hAnsi="Symbol" w:hint="default"/>
        <w:color w:val="F07F09" w:themeColor="accent1"/>
        <w:sz w:val="18"/>
      </w:rPr>
    </w:lvl>
    <w:lvl w:ilvl="3">
      <w:start w:val="1"/>
      <w:numFmt w:val="bullet"/>
      <w:lvlText w:val=""/>
      <w:lvlJc w:val="left"/>
      <w:pPr>
        <w:ind w:left="980" w:hanging="245"/>
      </w:pPr>
      <w:rPr>
        <w:rFonts w:ascii="Symbol" w:hAnsi="Symbol" w:hint="default"/>
        <w:color w:val="B35E06" w:themeColor="accent1" w:themeShade="BF"/>
        <w:sz w:val="12"/>
      </w:rPr>
    </w:lvl>
    <w:lvl w:ilvl="4">
      <w:start w:val="1"/>
      <w:numFmt w:val="bullet"/>
      <w:lvlText w:val=""/>
      <w:lvlJc w:val="left"/>
      <w:pPr>
        <w:ind w:left="1225" w:hanging="245"/>
      </w:pPr>
      <w:rPr>
        <w:rFonts w:ascii="Symbol" w:hAnsi="Symbol" w:hint="default"/>
        <w:color w:val="B35E06" w:themeColor="accent1" w:themeShade="BF"/>
        <w:sz w:val="12"/>
      </w:rPr>
    </w:lvl>
    <w:lvl w:ilvl="5">
      <w:start w:val="1"/>
      <w:numFmt w:val="bullet"/>
      <w:lvlText w:val=""/>
      <w:lvlJc w:val="left"/>
      <w:pPr>
        <w:ind w:left="1470" w:hanging="245"/>
      </w:pPr>
      <w:rPr>
        <w:rFonts w:ascii="Symbol" w:hAnsi="Symbol" w:hint="default"/>
        <w:color w:val="C19859" w:themeColor="accent6"/>
        <w:sz w:val="12"/>
      </w:rPr>
    </w:lvl>
    <w:lvl w:ilvl="6">
      <w:start w:val="1"/>
      <w:numFmt w:val="bullet"/>
      <w:lvlText w:val=""/>
      <w:lvlJc w:val="left"/>
      <w:pPr>
        <w:ind w:left="1715" w:hanging="245"/>
      </w:pPr>
      <w:rPr>
        <w:rFonts w:ascii="Symbol" w:hAnsi="Symbol" w:hint="default"/>
        <w:color w:val="C19859" w:themeColor="accent6"/>
        <w:sz w:val="12"/>
      </w:rPr>
    </w:lvl>
    <w:lvl w:ilvl="7">
      <w:start w:val="1"/>
      <w:numFmt w:val="bullet"/>
      <w:lvlText w:val=""/>
      <w:lvlJc w:val="left"/>
      <w:pPr>
        <w:ind w:left="1960" w:hanging="245"/>
      </w:pPr>
      <w:rPr>
        <w:rFonts w:ascii="Symbol" w:hAnsi="Symbol" w:hint="default"/>
        <w:color w:val="C19859" w:themeColor="accent6"/>
        <w:sz w:val="12"/>
      </w:rPr>
    </w:lvl>
    <w:lvl w:ilvl="8">
      <w:start w:val="1"/>
      <w:numFmt w:val="bullet"/>
      <w:lvlText w:val=""/>
      <w:lvlJc w:val="left"/>
      <w:pPr>
        <w:ind w:left="2205" w:hanging="245"/>
      </w:pPr>
      <w:rPr>
        <w:rFonts w:ascii="Symbol" w:hAnsi="Symbol" w:hint="default"/>
        <w:color w:val="C19859" w:themeColor="accent6"/>
        <w:sz w:val="12"/>
      </w:rPr>
    </w:lvl>
  </w:abstractNum>
  <w:abstractNum w:abstractNumId="1"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323232" w:themeColor="text2"/>
      </w:rPr>
    </w:lvl>
    <w:lvl w:ilvl="2">
      <w:start w:val="1"/>
      <w:numFmt w:val="lowerRoman"/>
      <w:lvlText w:val="%3)"/>
      <w:lvlJc w:val="left"/>
      <w:pPr>
        <w:ind w:left="864" w:hanging="288"/>
      </w:pPr>
      <w:rPr>
        <w:rFonts w:hint="default"/>
        <w:color w:val="323232" w:themeColor="text2"/>
      </w:rPr>
    </w:lvl>
    <w:lvl w:ilvl="3">
      <w:start w:val="1"/>
      <w:numFmt w:val="decimal"/>
      <w:lvlText w:val="(%4)"/>
      <w:lvlJc w:val="left"/>
      <w:pPr>
        <w:ind w:left="1152" w:hanging="288"/>
      </w:pPr>
      <w:rPr>
        <w:rFonts w:hint="default"/>
        <w:color w:val="323232" w:themeColor="text2"/>
      </w:rPr>
    </w:lvl>
    <w:lvl w:ilvl="4">
      <w:start w:val="1"/>
      <w:numFmt w:val="lowerLetter"/>
      <w:lvlText w:val="(%5)"/>
      <w:lvlJc w:val="left"/>
      <w:pPr>
        <w:ind w:left="1440" w:hanging="288"/>
      </w:pPr>
      <w:rPr>
        <w:rFonts w:hint="default"/>
        <w:color w:val="323232" w:themeColor="text2"/>
      </w:rPr>
    </w:lvl>
    <w:lvl w:ilvl="5">
      <w:start w:val="1"/>
      <w:numFmt w:val="lowerRoman"/>
      <w:lvlText w:val="(%6)"/>
      <w:lvlJc w:val="left"/>
      <w:pPr>
        <w:ind w:left="1728" w:hanging="288"/>
      </w:pPr>
      <w:rPr>
        <w:rFonts w:hint="default"/>
        <w:color w:val="323232" w:themeColor="text2"/>
      </w:rPr>
    </w:lvl>
    <w:lvl w:ilvl="6">
      <w:start w:val="1"/>
      <w:numFmt w:val="decimal"/>
      <w:lvlText w:val="%7."/>
      <w:lvlJc w:val="left"/>
      <w:pPr>
        <w:ind w:left="2016" w:hanging="288"/>
      </w:pPr>
      <w:rPr>
        <w:rFonts w:hint="default"/>
        <w:color w:val="323232" w:themeColor="text2"/>
      </w:rPr>
    </w:lvl>
    <w:lvl w:ilvl="7">
      <w:start w:val="1"/>
      <w:numFmt w:val="lowerLetter"/>
      <w:lvlText w:val="%8."/>
      <w:lvlJc w:val="left"/>
      <w:pPr>
        <w:ind w:left="2304" w:hanging="288"/>
      </w:pPr>
      <w:rPr>
        <w:rFonts w:hint="default"/>
        <w:color w:val="323232" w:themeColor="text2"/>
      </w:rPr>
    </w:lvl>
    <w:lvl w:ilvl="8">
      <w:start w:val="1"/>
      <w:numFmt w:val="lowerRoman"/>
      <w:lvlText w:val="%9."/>
      <w:lvlJc w:val="left"/>
      <w:pPr>
        <w:ind w:left="2592" w:hanging="288"/>
      </w:pPr>
      <w:rPr>
        <w:rFonts w:hint="default"/>
        <w:color w:val="323232" w:themeColor="text2"/>
      </w:rPr>
    </w:lvl>
  </w:abstractNum>
  <w:abstractNum w:abstractNumId="2" w15:restartNumberingAfterBreak="0">
    <w:nsid w:val="3CCB0460"/>
    <w:multiLevelType w:val="hybridMultilevel"/>
    <w:tmpl w:val="268641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055386F"/>
    <w:multiLevelType w:val="hybridMultilevel"/>
    <w:tmpl w:val="7EF615A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755"/>
    <w:rsid w:val="00007C53"/>
    <w:rsid w:val="0001504D"/>
    <w:rsid w:val="00037641"/>
    <w:rsid w:val="00041A1B"/>
    <w:rsid w:val="00047910"/>
    <w:rsid w:val="000F7D02"/>
    <w:rsid w:val="00102432"/>
    <w:rsid w:val="0019735F"/>
    <w:rsid w:val="001C1387"/>
    <w:rsid w:val="001D1ED3"/>
    <w:rsid w:val="002046C1"/>
    <w:rsid w:val="002173F9"/>
    <w:rsid w:val="002A291F"/>
    <w:rsid w:val="002B558A"/>
    <w:rsid w:val="00301968"/>
    <w:rsid w:val="0032346C"/>
    <w:rsid w:val="0034145B"/>
    <w:rsid w:val="003707B3"/>
    <w:rsid w:val="00373E5C"/>
    <w:rsid w:val="003A2235"/>
    <w:rsid w:val="003A71D5"/>
    <w:rsid w:val="003C75F7"/>
    <w:rsid w:val="00491259"/>
    <w:rsid w:val="00495755"/>
    <w:rsid w:val="004A6C20"/>
    <w:rsid w:val="004E0C81"/>
    <w:rsid w:val="005066EF"/>
    <w:rsid w:val="005D4784"/>
    <w:rsid w:val="005D78B0"/>
    <w:rsid w:val="005E40A7"/>
    <w:rsid w:val="00607123"/>
    <w:rsid w:val="006641A4"/>
    <w:rsid w:val="00677720"/>
    <w:rsid w:val="00692897"/>
    <w:rsid w:val="007623CC"/>
    <w:rsid w:val="00783810"/>
    <w:rsid w:val="00835161"/>
    <w:rsid w:val="00861A0E"/>
    <w:rsid w:val="008B0DA0"/>
    <w:rsid w:val="008B459D"/>
    <w:rsid w:val="009D08B6"/>
    <w:rsid w:val="00B012AE"/>
    <w:rsid w:val="00B034B9"/>
    <w:rsid w:val="00B232B0"/>
    <w:rsid w:val="00B562EF"/>
    <w:rsid w:val="00B67A2D"/>
    <w:rsid w:val="00B8519B"/>
    <w:rsid w:val="00BD0EE6"/>
    <w:rsid w:val="00C15E5E"/>
    <w:rsid w:val="00C266D8"/>
    <w:rsid w:val="00C84ED4"/>
    <w:rsid w:val="00CD6ECF"/>
    <w:rsid w:val="00D26835"/>
    <w:rsid w:val="00D709C9"/>
    <w:rsid w:val="00E56C85"/>
    <w:rsid w:val="00E7174F"/>
    <w:rsid w:val="00E872E4"/>
    <w:rsid w:val="00EA17D1"/>
    <w:rsid w:val="00F30388"/>
    <w:rsid w:val="00F9453C"/>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F27FE5"/>
  <w15:docId w15:val="{2D08E8B3-B48E-4B6A-8BB9-7EB075A6C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252525"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semiHidden/>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B35E06"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B35E06"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B35E06"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B35E06" w:themeColor="accent1" w:themeShade="BF"/>
    </w:rPr>
  </w:style>
  <w:style w:type="paragraph" w:styleId="Titre8">
    <w:name w:val="heading 8"/>
    <w:basedOn w:val="Normal"/>
    <w:next w:val="Normal"/>
    <w:link w:val="Titre8Car"/>
    <w:uiPriority w:val="9"/>
    <w:semiHidden/>
    <w:unhideWhenUsed/>
    <w:qFormat/>
    <w:pPr>
      <w:spacing w:after="0"/>
      <w:outlineLvl w:val="7"/>
    </w:pPr>
    <w:rPr>
      <w:b/>
      <w:color w:val="761E28"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761E28"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252525"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252525" w:themeColor="text2" w:themeShade="BF"/>
      <w:sz w:val="28"/>
      <w:szCs w:val="28"/>
    </w:rPr>
  </w:style>
  <w:style w:type="paragraph" w:styleId="Titre">
    <w:name w:val="Title"/>
    <w:basedOn w:val="Normal"/>
    <w:link w:val="TitreCar"/>
    <w:uiPriority w:val="10"/>
    <w:qFormat/>
    <w:rPr>
      <w:rFonts w:asciiTheme="majorHAnsi" w:hAnsiTheme="majorHAnsi"/>
      <w:smallCaps/>
      <w:color w:val="F07F09"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07F09" w:themeColor="accent1"/>
      <w:spacing w:val="10"/>
      <w:sz w:val="48"/>
      <w:szCs w:val="48"/>
    </w:rPr>
  </w:style>
  <w:style w:type="paragraph" w:styleId="Sous-titre">
    <w:name w:val="Subtitle"/>
    <w:basedOn w:val="Normal"/>
    <w:link w:val="Sous-titreCar"/>
    <w:uiPriority w:val="11"/>
    <w:qFormat/>
    <w:rPr>
      <w:i/>
      <w:color w:val="323232" w:themeColor="text2"/>
      <w:spacing w:val="5"/>
      <w:sz w:val="24"/>
      <w:szCs w:val="24"/>
    </w:rPr>
  </w:style>
  <w:style w:type="character" w:customStyle="1" w:styleId="Sous-titreCar">
    <w:name w:val="Sous-titre Car"/>
    <w:basedOn w:val="Policepardfaut"/>
    <w:link w:val="Sous-titre"/>
    <w:uiPriority w:val="11"/>
    <w:rPr>
      <w:rFonts w:cstheme="minorBidi"/>
      <w:i/>
      <w:color w:val="323232"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252525"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B35E06" w:themeColor="accent1" w:themeShade="BF"/>
      <w:sz w:val="16"/>
      <w:szCs w:val="16"/>
    </w:rPr>
  </w:style>
  <w:style w:type="character" w:styleId="Accentuation">
    <w:name w:val="Emphasis"/>
    <w:uiPriority w:val="20"/>
    <w:qFormat/>
    <w:rPr>
      <w:b/>
      <w:i/>
      <w:color w:val="191919"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252525"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252525" w:themeColor="text2" w:themeShade="BF"/>
      <w:sz w:val="20"/>
      <w:szCs w:val="20"/>
    </w:rPr>
  </w:style>
  <w:style w:type="character" w:customStyle="1" w:styleId="Titre3Car">
    <w:name w:val="Titre 3 Car"/>
    <w:basedOn w:val="Policepardfaut"/>
    <w:link w:val="Titre3"/>
    <w:uiPriority w:val="9"/>
    <w:semiHidden/>
    <w:rPr>
      <w:rFonts w:asciiTheme="majorHAnsi" w:hAnsiTheme="majorHAnsi" w:cstheme="minorBidi"/>
      <w:color w:val="252525"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B35E06" w:themeColor="accent1" w:themeShade="BF"/>
    </w:rPr>
  </w:style>
  <w:style w:type="character" w:customStyle="1" w:styleId="Titre5Car">
    <w:name w:val="Titre 5 Car"/>
    <w:basedOn w:val="Policepardfaut"/>
    <w:link w:val="Titre5"/>
    <w:uiPriority w:val="9"/>
    <w:semiHidden/>
    <w:rPr>
      <w:rFonts w:cstheme="minorBidi"/>
      <w:i/>
      <w:color w:val="B35E06" w:themeColor="accent1" w:themeShade="BF"/>
    </w:rPr>
  </w:style>
  <w:style w:type="character" w:customStyle="1" w:styleId="Titre6Car">
    <w:name w:val="Titre 6 Car"/>
    <w:basedOn w:val="Policepardfaut"/>
    <w:link w:val="Titre6"/>
    <w:uiPriority w:val="9"/>
    <w:semiHidden/>
    <w:rPr>
      <w:rFonts w:cstheme="minorBidi"/>
      <w:b/>
      <w:color w:val="B35E06" w:themeColor="accent1" w:themeShade="BF"/>
      <w:sz w:val="20"/>
      <w:szCs w:val="20"/>
    </w:rPr>
  </w:style>
  <w:style w:type="character" w:customStyle="1" w:styleId="Titre7Car">
    <w:name w:val="Titre 7 Car"/>
    <w:basedOn w:val="Policepardfaut"/>
    <w:link w:val="Titre7"/>
    <w:uiPriority w:val="9"/>
    <w:semiHidden/>
    <w:rPr>
      <w:rFonts w:cstheme="minorBidi"/>
      <w:b/>
      <w:i/>
      <w:color w:val="B35E06" w:themeColor="accent1" w:themeShade="BF"/>
      <w:sz w:val="20"/>
      <w:szCs w:val="20"/>
    </w:rPr>
  </w:style>
  <w:style w:type="character" w:customStyle="1" w:styleId="Titre8Car">
    <w:name w:val="Titre 8 Car"/>
    <w:basedOn w:val="Policepardfaut"/>
    <w:link w:val="Titre8"/>
    <w:uiPriority w:val="9"/>
    <w:semiHidden/>
    <w:rPr>
      <w:rFonts w:cstheme="minorBidi"/>
      <w:b/>
      <w:color w:val="761E28" w:themeColor="accent2" w:themeShade="BF"/>
      <w:sz w:val="20"/>
      <w:szCs w:val="20"/>
    </w:rPr>
  </w:style>
  <w:style w:type="character" w:customStyle="1" w:styleId="Titre9Car">
    <w:name w:val="Titre 9 Car"/>
    <w:basedOn w:val="Policepardfaut"/>
    <w:link w:val="Titre9"/>
    <w:uiPriority w:val="9"/>
    <w:semiHidden/>
    <w:rPr>
      <w:rFonts w:cstheme="minorBidi"/>
      <w:b/>
      <w:i/>
      <w:color w:val="761E28" w:themeColor="accent2" w:themeShade="BF"/>
      <w:sz w:val="18"/>
      <w:szCs w:val="18"/>
    </w:rPr>
  </w:style>
  <w:style w:type="character" w:styleId="Accentuationintense">
    <w:name w:val="Intense Emphasis"/>
    <w:basedOn w:val="Policepardfaut"/>
    <w:uiPriority w:val="21"/>
    <w:qFormat/>
    <w:rPr>
      <w:i/>
      <w:caps/>
      <w:color w:val="B35E06"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252525" w:themeColor="text2" w:themeShade="BF"/>
      <w:sz w:val="20"/>
      <w:szCs w:val="20"/>
    </w:rPr>
  </w:style>
  <w:style w:type="paragraph" w:styleId="Citationintense">
    <w:name w:val="Intense Quote"/>
    <w:basedOn w:val="Citation"/>
    <w:link w:val="CitationintenseCar"/>
    <w:uiPriority w:val="30"/>
    <w:qFormat/>
    <w:pPr>
      <w:pBdr>
        <w:bottom w:val="double" w:sz="4" w:space="4" w:color="F07F09" w:themeColor="accent1"/>
      </w:pBdr>
      <w:spacing w:line="300" w:lineRule="auto"/>
      <w:ind w:left="936" w:right="936"/>
    </w:pPr>
    <w:rPr>
      <w:i w:val="0"/>
      <w:color w:val="B35E06" w:themeColor="accent1" w:themeShade="BF"/>
    </w:rPr>
  </w:style>
  <w:style w:type="character" w:customStyle="1" w:styleId="CitationintenseCar">
    <w:name w:val="Citation intense Car"/>
    <w:basedOn w:val="Policepardfaut"/>
    <w:link w:val="Citationintense"/>
    <w:uiPriority w:val="30"/>
    <w:rPr>
      <w:rFonts w:cstheme="minorBidi"/>
      <w:color w:val="B35E06" w:themeColor="accent1" w:themeShade="BF"/>
      <w:sz w:val="20"/>
      <w:szCs w:val="20"/>
    </w:rPr>
  </w:style>
  <w:style w:type="character" w:styleId="Rfrenceintense">
    <w:name w:val="Intense Reference"/>
    <w:basedOn w:val="Policepardfaut"/>
    <w:uiPriority w:val="32"/>
    <w:qFormat/>
    <w:rPr>
      <w:rFonts w:cs="Times New Roman"/>
      <w:b/>
      <w:caps/>
      <w:color w:val="761E28"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Accentuationlgre">
    <w:name w:val="Subtle Emphasis"/>
    <w:basedOn w:val="Policepardfaut"/>
    <w:uiPriority w:val="19"/>
    <w:qFormat/>
    <w:rPr>
      <w:i/>
      <w:color w:val="B35E06" w:themeColor="accent1" w:themeShade="BF"/>
    </w:rPr>
  </w:style>
  <w:style w:type="character" w:styleId="Rfrencelgre">
    <w:name w:val="Subtle Reference"/>
    <w:basedOn w:val="Policepardfaut"/>
    <w:uiPriority w:val="31"/>
    <w:qFormat/>
    <w:rPr>
      <w:rFonts w:cs="Times New Roman"/>
      <w:b/>
      <w:i/>
      <w:color w:val="761E28"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ienhypertexte">
    <w:name w:val="Hyperlink"/>
    <w:basedOn w:val="Policepardfaut"/>
    <w:uiPriority w:val="99"/>
    <w:unhideWhenUsed/>
    <w:rsid w:val="003A71D5"/>
    <w:rPr>
      <w:color w:val="6B9F25" w:themeColor="hyperlink"/>
      <w:u w:val="single"/>
    </w:rPr>
  </w:style>
  <w:style w:type="character" w:styleId="Mentionnonrsolue">
    <w:name w:val="Unresolved Mention"/>
    <w:basedOn w:val="Policepardfaut"/>
    <w:uiPriority w:val="99"/>
    <w:semiHidden/>
    <w:unhideWhenUsed/>
    <w:rsid w:val="003A71D5"/>
    <w:rPr>
      <w:color w:val="808080"/>
      <w:shd w:val="clear" w:color="auto" w:fill="E6E6E6"/>
    </w:rPr>
  </w:style>
  <w:style w:type="character" w:styleId="Lienhypertextesuivivisit">
    <w:name w:val="FollowedHyperlink"/>
    <w:basedOn w:val="Policepardfaut"/>
    <w:uiPriority w:val="99"/>
    <w:semiHidden/>
    <w:unhideWhenUsed/>
    <w:rsid w:val="003A71D5"/>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ocs.nsclient.org/0.4.3/reference/index.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i.pichon\AppData\Roaming\Microsoft\Templates\Rapport%20(Th&#232;me%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F45B5FADB1C4CD9BC978A0B8022D690"/>
        <w:category>
          <w:name w:val="Général"/>
          <w:gallery w:val="placeholder"/>
        </w:category>
        <w:types>
          <w:type w:val="bbPlcHdr"/>
        </w:types>
        <w:behaviors>
          <w:behavior w:val="content"/>
        </w:behaviors>
        <w:guid w:val="{69DF4D1C-6D4F-4E43-9014-B9904A71971E}"/>
      </w:docPartPr>
      <w:docPartBody>
        <w:p w:rsidR="0017056C" w:rsidRDefault="0017056C">
          <w:pPr>
            <w:pStyle w:val="BF45B5FADB1C4CD9BC978A0B8022D690"/>
          </w:pPr>
          <w:r>
            <w:rPr>
              <w:rFonts w:asciiTheme="majorHAnsi" w:eastAsiaTheme="majorEastAsia" w:hAnsiTheme="majorHAnsi" w:cstheme="majorBidi"/>
              <w:smallCaps/>
              <w:color w:val="833C0B" w:themeColor="accent2" w:themeShade="80"/>
              <w:spacing w:val="20"/>
              <w:sz w:val="56"/>
              <w:szCs w:val="56"/>
            </w:rPr>
            <w:t>[Titre du document]</w:t>
          </w:r>
        </w:p>
      </w:docPartBody>
    </w:docPart>
    <w:docPart>
      <w:docPartPr>
        <w:name w:val="D35EA906F1FB41E59FC07BD6E8AEED38"/>
        <w:category>
          <w:name w:val="Général"/>
          <w:gallery w:val="placeholder"/>
        </w:category>
        <w:types>
          <w:type w:val="bbPlcHdr"/>
        </w:types>
        <w:behaviors>
          <w:behavior w:val="content"/>
        </w:behaviors>
        <w:guid w:val="{539DEB54-BB2C-44D1-B08F-4755C5D5E21E}"/>
      </w:docPartPr>
      <w:docPartBody>
        <w:p w:rsidR="0017056C" w:rsidRDefault="0017056C">
          <w:pPr>
            <w:pStyle w:val="D35EA906F1FB41E59FC07BD6E8AEED38"/>
          </w:pPr>
          <w:r>
            <w:rPr>
              <w:i/>
              <w:iCs/>
              <w:color w:val="833C0B" w:themeColor="accent2" w:themeShade="80"/>
              <w:sz w:val="28"/>
              <w:szCs w:val="28"/>
            </w:rPr>
            <w:t>[Sous-titre du document]</w:t>
          </w:r>
        </w:p>
      </w:docPartBody>
    </w:docPart>
    <w:docPart>
      <w:docPartPr>
        <w:name w:val="73D6B1655D0E4785AFF6A10004839866"/>
        <w:category>
          <w:name w:val="Général"/>
          <w:gallery w:val="placeholder"/>
        </w:category>
        <w:types>
          <w:type w:val="bbPlcHdr"/>
        </w:types>
        <w:behaviors>
          <w:behavior w:val="content"/>
        </w:behaviors>
        <w:guid w:val="{5D3BBE59-5FF7-4A7F-BF01-8A2D0763118C}"/>
      </w:docPartPr>
      <w:docPartBody>
        <w:p w:rsidR="0017056C" w:rsidRDefault="0017056C">
          <w:pPr>
            <w:pStyle w:val="73D6B1655D0E4785AFF6A10004839866"/>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56C"/>
    <w:rsid w:val="0017056C"/>
    <w:rsid w:val="00735B8B"/>
    <w:rsid w:val="00936F46"/>
    <w:rsid w:val="00CF6D55"/>
    <w:rsid w:val="00EE18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2BB5F9C36E04D7F8F0B7BCD39FF9F2B">
    <w:name w:val="52BB5F9C36E04D7F8F0B7BCD39FF9F2B"/>
  </w:style>
  <w:style w:type="paragraph" w:customStyle="1" w:styleId="1D387EDEBFFD458CA153025119425777">
    <w:name w:val="1D387EDEBFFD458CA153025119425777"/>
  </w:style>
  <w:style w:type="character" w:customStyle="1" w:styleId="Titre1Car">
    <w:name w:val="Titre 1 Car"/>
    <w:basedOn w:val="Policepardfaut"/>
    <w:link w:val="Titre1"/>
    <w:uiPriority w:val="1"/>
    <w:rPr>
      <w:rFonts w:asciiTheme="majorHAnsi" w:eastAsiaTheme="minorHAnsi" w:hAnsiTheme="majorHAnsi"/>
      <w:smallCaps/>
      <w:color w:val="323E4F"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323E4F" w:themeColor="text2" w:themeShade="BF"/>
      <w:sz w:val="28"/>
      <w:szCs w:val="28"/>
    </w:rPr>
  </w:style>
  <w:style w:type="paragraph" w:customStyle="1" w:styleId="267C0C9AFD0245B49C2156E8037B0EB9">
    <w:name w:val="267C0C9AFD0245B49C2156E8037B0EB9"/>
  </w:style>
  <w:style w:type="paragraph" w:customStyle="1" w:styleId="BF45B5FADB1C4CD9BC978A0B8022D690">
    <w:name w:val="BF45B5FADB1C4CD9BC978A0B8022D690"/>
  </w:style>
  <w:style w:type="paragraph" w:customStyle="1" w:styleId="D35EA906F1FB41E59FC07BD6E8AEED38">
    <w:name w:val="D35EA906F1FB41E59FC07BD6E8AEED38"/>
  </w:style>
  <w:style w:type="paragraph" w:customStyle="1" w:styleId="73D6B1655D0E4785AFF6A10004839866">
    <w:name w:val="73D6B1655D0E4785AFF6A10004839866"/>
  </w:style>
  <w:style w:type="paragraph" w:customStyle="1" w:styleId="BC9D666B79CA43B2B98F6D9115D6E795">
    <w:name w:val="BC9D666B79CA43B2B98F6D9115D6E795"/>
    <w:rsid w:val="0017056C"/>
  </w:style>
  <w:style w:type="paragraph" w:customStyle="1" w:styleId="A8E0DBD684CE419CAE1598D1F9071184">
    <w:name w:val="A8E0DBD684CE419CAE1598D1F9071184"/>
    <w:rsid w:val="001705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riel">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2018-02-02T00:00:00</PublishDate>
  <Abstract>Ce document contient des informations ainsi qu’un exemple, qui vous permettront de réaliser votre propre configuration de service de backup. Vous pourrez alors remonter les différents statuts de vos planifications et avoir une visibilité en temps réel.</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B8F7CDCE-88B2-4D3B-84CC-D2E772D1C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Oriel)</Template>
  <TotalTime>1775</TotalTime>
  <Pages>8</Pages>
  <Words>571</Words>
  <Characters>3141</Characters>
  <Application>Microsoft Office Word</Application>
  <DocSecurity>0</DocSecurity>
  <Lines>26</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[Veeam, configuration host et serveur]</vt: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[Veeam, configuration host et serveur]</dc:title>
  <dc:subject>[Ecrit par Henri PICHON]</dc:subject>
  <dc:creator>Henri Pichon</dc:creator>
  <cp:keywords/>
  <cp:lastModifiedBy>Henri Pichon</cp:lastModifiedBy>
  <cp:revision>6</cp:revision>
  <dcterms:created xsi:type="dcterms:W3CDTF">2018-02-02T14:04:00Z</dcterms:created>
  <dcterms:modified xsi:type="dcterms:W3CDTF">2018-06-04T05:29:00Z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